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DA58" w14:textId="77777777" w:rsidR="00B93830" w:rsidRDefault="00B93830" w:rsidP="0047703C">
      <w:pPr>
        <w:pStyle w:val="Standard"/>
        <w:ind w:firstLine="708"/>
        <w:jc w:val="center"/>
      </w:pPr>
      <w:r w:rsidRPr="00E766DE">
        <w:rPr>
          <w:noProof/>
          <w:lang w:eastAsia="ru-RU" w:bidi="ar-SA"/>
        </w:rPr>
        <w:drawing>
          <wp:inline distT="0" distB="0" distL="0" distR="0" wp14:anchorId="7F55C409" wp14:editId="184E9CE9">
            <wp:extent cx="316800" cy="5816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791"/>
                    <a:stretch/>
                  </pic:blipFill>
                  <pic:spPr bwMode="auto">
                    <a:xfrm>
                      <a:off x="0" y="0"/>
                      <a:ext cx="316885" cy="5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B3390" w14:textId="77777777" w:rsidR="00B93830" w:rsidRDefault="00B93830" w:rsidP="00B93830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74961418" w14:textId="77777777" w:rsidR="00B93830" w:rsidRDefault="00B93830" w:rsidP="00B93830">
      <w:pPr>
        <w:pStyle w:val="Standard"/>
        <w:widowControl w:val="0"/>
        <w:shd w:val="clear" w:color="auto" w:fill="FFFFFF"/>
        <w:spacing w:after="0"/>
        <w:ind w:right="-284"/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3C8DD56E" w14:textId="77777777" w:rsidR="00B93830" w:rsidRDefault="00B93830" w:rsidP="00B93830">
      <w:pPr>
        <w:pStyle w:val="Standard"/>
        <w:widowControl w:val="0"/>
        <w:spacing w:after="0"/>
        <w:jc w:val="center"/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2841A86A" w14:textId="77777777" w:rsidR="00867D63" w:rsidRDefault="00B93830" w:rsidP="00867D63">
      <w:pPr>
        <w:pStyle w:val="Standard"/>
        <w:widowControl w:val="0"/>
        <w:shd w:val="clear" w:color="auto" w:fill="FFFFFF"/>
        <w:spacing w:after="0"/>
        <w:jc w:val="center"/>
      </w:pPr>
      <w:r>
        <w:rPr>
          <w:rFonts w:ascii="Times New Roman" w:hAnsi="Times New Roman"/>
          <w:b/>
          <w:sz w:val="28"/>
        </w:rPr>
        <w:t>«Дальневосточный федеральный университет»</w:t>
      </w:r>
    </w:p>
    <w:p w14:paraId="79E6C0F9" w14:textId="77777777" w:rsidR="00867D63" w:rsidRPr="00867D63" w:rsidRDefault="00B93830" w:rsidP="00867D63">
      <w:pPr>
        <w:pStyle w:val="Standard"/>
        <w:widowControl w:val="0"/>
        <w:shd w:val="clear" w:color="auto" w:fill="FFFFFF"/>
        <w:spacing w:after="0"/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8"/>
        </w:rPr>
        <w:t>(ДВФУ)</w:t>
      </w:r>
      <w:r w:rsidR="00867D63">
        <w:br/>
      </w:r>
    </w:p>
    <w:p w14:paraId="248601D3" w14:textId="77777777" w:rsidR="00B93830" w:rsidRDefault="00B93830" w:rsidP="00B93830">
      <w:pPr>
        <w:pStyle w:val="Standard"/>
        <w:pBdr>
          <w:top w:val="double" w:sz="18" w:space="2" w:color="000000"/>
        </w:pBdr>
        <w:spacing w:after="0"/>
        <w:jc w:val="center"/>
        <w:rPr>
          <w:rFonts w:ascii="Times New Roman" w:hAnsi="Times New Roman"/>
          <w:sz w:val="20"/>
        </w:rPr>
      </w:pPr>
    </w:p>
    <w:p w14:paraId="4400CEBF" w14:textId="77777777" w:rsidR="00B93830" w:rsidRPr="00867D63" w:rsidRDefault="00B93830" w:rsidP="00867D63">
      <w:pPr>
        <w:pStyle w:val="Standard"/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14:paraId="6E086015" w14:textId="77777777" w:rsidR="00B93830" w:rsidRPr="00867D63" w:rsidRDefault="00B93830" w:rsidP="00867D63">
      <w:pPr>
        <w:pStyle w:val="Standard"/>
        <w:widowControl w:val="0"/>
        <w:spacing w:after="0" w:line="100" w:lineRule="atLeast"/>
        <w:jc w:val="center"/>
        <w:rPr>
          <w:sz w:val="28"/>
          <w:szCs w:val="24"/>
        </w:rPr>
      </w:pPr>
      <w:r w:rsidRPr="00867D63">
        <w:rPr>
          <w:rFonts w:ascii="Times New Roman" w:hAnsi="Times New Roman"/>
          <w:b/>
          <w:smallCaps/>
          <w:sz w:val="32"/>
          <w:szCs w:val="22"/>
        </w:rPr>
        <w:t>институт математики и компьютерных технологий</w:t>
      </w:r>
    </w:p>
    <w:p w14:paraId="525AF8A5" w14:textId="77777777" w:rsidR="00B93830" w:rsidRDefault="00B93830" w:rsidP="00B93830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</w:p>
    <w:p w14:paraId="0701A4E4" w14:textId="77777777" w:rsidR="00B93830" w:rsidRDefault="00B93830" w:rsidP="00867D63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Департамент информационных и компьютерных систем</w:t>
      </w:r>
    </w:p>
    <w:p w14:paraId="651F7539" w14:textId="77777777" w:rsidR="00867D63" w:rsidRPr="00867D63" w:rsidRDefault="00867D63" w:rsidP="00867D63">
      <w:pPr>
        <w:pStyle w:val="Standard"/>
        <w:widowControl w:val="0"/>
        <w:spacing w:after="0" w:line="100" w:lineRule="atLeast"/>
        <w:jc w:val="center"/>
        <w:rPr>
          <w:rFonts w:ascii="Times New Roman" w:hAnsi="Times New Roman"/>
          <w:b/>
          <w:sz w:val="28"/>
        </w:rPr>
      </w:pPr>
    </w:p>
    <w:p w14:paraId="02E106F8" w14:textId="77777777" w:rsidR="00B93830" w:rsidRDefault="00B93830" w:rsidP="00B93830">
      <w:pPr>
        <w:pStyle w:val="Standard"/>
        <w:spacing w:after="0" w:line="100" w:lineRule="atLeast"/>
        <w:jc w:val="center"/>
        <w:rPr>
          <w:rFonts w:ascii="Times New Roman" w:hAnsi="Times New Roman"/>
          <w:b/>
          <w:caps/>
          <w:spacing w:val="20"/>
          <w:sz w:val="28"/>
        </w:rPr>
      </w:pPr>
      <w:r>
        <w:rPr>
          <w:rFonts w:ascii="Times New Roman" w:hAnsi="Times New Roman"/>
          <w:b/>
          <w:caps/>
          <w:spacing w:val="20"/>
          <w:sz w:val="28"/>
        </w:rPr>
        <w:t>ОТЧЕТ</w:t>
      </w:r>
    </w:p>
    <w:p w14:paraId="0DD503DB" w14:textId="77777777" w:rsidR="00B93830" w:rsidRPr="00F44D75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лабораторной работе</w:t>
      </w:r>
      <w:r w:rsidR="00762A21" w:rsidRPr="00762A21">
        <w:rPr>
          <w:rFonts w:ascii="Times New Roman" w:hAnsi="Times New Roman"/>
          <w:sz w:val="28"/>
        </w:rPr>
        <w:t xml:space="preserve"> </w:t>
      </w:r>
      <w:r w:rsidR="00762A21">
        <w:rPr>
          <w:rFonts w:ascii="Times New Roman" w:hAnsi="Times New Roman"/>
          <w:sz w:val="28"/>
        </w:rPr>
        <w:t>№</w:t>
      </w:r>
      <w:bookmarkStart w:id="0" w:name="n"/>
      <w:bookmarkEnd w:id="0"/>
      <w:r w:rsidR="007B4ABA">
        <w:rPr>
          <w:rFonts w:ascii="Times New Roman" w:hAnsi="Times New Roman"/>
          <w:sz w:val="28"/>
        </w:rPr>
        <w:t>1</w:t>
      </w:r>
    </w:p>
    <w:p w14:paraId="40019F09" w14:textId="77777777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дисциплине «</w:t>
      </w:r>
      <w:bookmarkStart w:id="1" w:name="d"/>
      <w:bookmarkEnd w:id="1"/>
      <w:r w:rsidR="007B4ABA">
        <w:rPr>
          <w:rFonts w:ascii="Times New Roman" w:hAnsi="Times New Roman"/>
          <w:sz w:val="28"/>
        </w:rPr>
        <w:t>Алгоритмы и структуры данных</w:t>
      </w:r>
      <w:r>
        <w:rPr>
          <w:rFonts w:ascii="Times New Roman" w:hAnsi="Times New Roman"/>
          <w:sz w:val="28"/>
        </w:rPr>
        <w:t>»</w:t>
      </w:r>
    </w:p>
    <w:p w14:paraId="193EE8C6" w14:textId="77777777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по теме «</w:t>
      </w:r>
      <w:bookmarkStart w:id="2" w:name="t"/>
      <w:bookmarkEnd w:id="2"/>
      <w:r w:rsidR="007B4ABA">
        <w:rPr>
          <w:rFonts w:ascii="Times New Roman" w:hAnsi="Times New Roman"/>
          <w:sz w:val="28"/>
        </w:rPr>
        <w:t>Внутренние сортировки</w:t>
      </w:r>
      <w:r>
        <w:rPr>
          <w:rFonts w:ascii="Times New Roman" w:hAnsi="Times New Roman"/>
          <w:color w:val="000000"/>
          <w:sz w:val="28"/>
        </w:rPr>
        <w:t>»</w:t>
      </w:r>
    </w:p>
    <w:p w14:paraId="1D74B8DE" w14:textId="77777777" w:rsidR="00B93830" w:rsidRPr="004D4DF8" w:rsidRDefault="00B93830" w:rsidP="00B93830">
      <w:pPr>
        <w:pStyle w:val="Standard"/>
        <w:spacing w:after="0" w:line="100" w:lineRule="atLeast"/>
        <w:jc w:val="center"/>
        <w:rPr>
          <w:rFonts w:ascii="Times New Roman" w:hAnsi="Times New Roman"/>
          <w:bCs/>
          <w:sz w:val="28"/>
        </w:rPr>
      </w:pPr>
    </w:p>
    <w:p w14:paraId="21E4D453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caps/>
          <w:sz w:val="28"/>
        </w:rPr>
        <w:t>направление подготовки</w:t>
      </w:r>
    </w:p>
    <w:p w14:paraId="62B2260E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sz w:val="28"/>
        </w:rPr>
        <w:t>09.03.03 Прикладная информатика</w:t>
      </w:r>
    </w:p>
    <w:p w14:paraId="676ABFE0" w14:textId="77777777" w:rsidR="00B93830" w:rsidRDefault="00B93830" w:rsidP="00B93830">
      <w:pPr>
        <w:pStyle w:val="Standard"/>
        <w:widowControl w:val="0"/>
        <w:tabs>
          <w:tab w:val="left" w:pos="993"/>
        </w:tabs>
        <w:spacing w:after="0" w:line="100" w:lineRule="atLeast"/>
        <w:jc w:val="center"/>
      </w:pPr>
      <w:r>
        <w:rPr>
          <w:rFonts w:ascii="Times New Roman" w:hAnsi="Times New Roman"/>
          <w:b/>
          <w:sz w:val="28"/>
        </w:rPr>
        <w:t>Прикладная информатика в экономике</w:t>
      </w:r>
    </w:p>
    <w:p w14:paraId="054FD795" w14:textId="77777777" w:rsidR="00B93830" w:rsidRPr="004D4DF8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630E357C" w14:textId="77777777" w:rsidR="00B93830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3326C564" w14:textId="77777777" w:rsidR="004D4DF8" w:rsidRDefault="004D4DF8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716F6404" w14:textId="77777777" w:rsidR="004D4DF8" w:rsidRDefault="004D4DF8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595CF3B9" w14:textId="77777777" w:rsidR="004D4DF8" w:rsidRPr="004D4DF8" w:rsidRDefault="004D4DF8" w:rsidP="006D3AE7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p w14:paraId="5DFEED3A" w14:textId="77777777" w:rsidR="00B93830" w:rsidRPr="004D4DF8" w:rsidRDefault="00B93830" w:rsidP="00B93830">
      <w:pPr>
        <w:pStyle w:val="Standard"/>
        <w:spacing w:after="0"/>
        <w:jc w:val="center"/>
        <w:rPr>
          <w:rFonts w:ascii="Times New Roman" w:hAnsi="Times New Roman"/>
          <w:bCs/>
          <w:sz w:val="28"/>
        </w:rPr>
      </w:pPr>
    </w:p>
    <w:tbl>
      <w:tblPr>
        <w:tblStyle w:val="af0"/>
        <w:tblW w:w="0" w:type="auto"/>
        <w:tblInd w:w="4962" w:type="dxa"/>
        <w:tblLook w:val="04A0" w:firstRow="1" w:lastRow="0" w:firstColumn="1" w:lastColumn="0" w:noHBand="0" w:noVBand="1"/>
      </w:tblPr>
      <w:tblGrid>
        <w:gridCol w:w="1701"/>
        <w:gridCol w:w="2682"/>
      </w:tblGrid>
      <w:tr w:rsidR="00867D63" w14:paraId="7B46804D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FAEED" w14:textId="77777777" w:rsidR="00867D63" w:rsidRPr="004D4DF8" w:rsidRDefault="00867D63" w:rsidP="00867D63">
            <w:pPr>
              <w:pStyle w:val="Standard"/>
              <w:widowControl w:val="0"/>
              <w:rPr>
                <w:sz w:val="28"/>
              </w:rPr>
            </w:pPr>
            <w:r w:rsidRPr="004D4DF8">
              <w:rPr>
                <w:rFonts w:ascii="Times New Roman" w:hAnsi="Times New Roman"/>
                <w:sz w:val="28"/>
              </w:rPr>
              <w:t xml:space="preserve">Выполнил студент </w:t>
            </w:r>
            <w:r w:rsidR="002A4EC6" w:rsidRPr="004D4DF8">
              <w:rPr>
                <w:rFonts w:ascii="Times New Roman" w:hAnsi="Times New Roman"/>
                <w:sz w:val="28"/>
              </w:rPr>
              <w:t xml:space="preserve">гр. </w:t>
            </w:r>
            <w:r w:rsidRPr="004D4DF8">
              <w:rPr>
                <w:rFonts w:ascii="Times New Roman" w:hAnsi="Times New Roman"/>
                <w:sz w:val="28"/>
              </w:rPr>
              <w:t>Б9121</w:t>
            </w:r>
            <w:r w:rsidR="004D4DF8" w:rsidRPr="004D4DF8">
              <w:rPr>
                <w:rFonts w:ascii="Times New Roman" w:hAnsi="Times New Roman"/>
                <w:sz w:val="28"/>
              </w:rPr>
              <w:t xml:space="preserve"> / </w:t>
            </w:r>
            <w:r w:rsidRPr="004D4DF8">
              <w:rPr>
                <w:rFonts w:ascii="Times New Roman" w:hAnsi="Times New Roman"/>
                <w:sz w:val="28"/>
              </w:rPr>
              <w:t>4</w:t>
            </w:r>
          </w:p>
        </w:tc>
      </w:tr>
      <w:tr w:rsidR="00867D63" w14:paraId="30D78A2A" w14:textId="77777777" w:rsidTr="004D4DF8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511BE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6F7684F4" w14:textId="4D7C34C9" w:rsidR="00867D63" w:rsidRPr="004D4DF8" w:rsidRDefault="00867D63" w:rsidP="00867D63">
            <w:pPr>
              <w:pStyle w:val="Standard"/>
              <w:rPr>
                <w:rFonts w:ascii="Times New Roman" w:hAnsi="Times New Roman"/>
                <w:sz w:val="28"/>
              </w:rPr>
            </w:pPr>
          </w:p>
        </w:tc>
      </w:tr>
      <w:tr w:rsidR="00867D63" w14:paraId="36D47072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3B1B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2A4EC6" w14:paraId="5AEF06A5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AA600" w14:textId="77777777" w:rsidR="002A4EC6" w:rsidRPr="002A4EC6" w:rsidRDefault="002A4EC6" w:rsidP="002A4EC6">
            <w:pPr>
              <w:pStyle w:val="Standard"/>
            </w:pPr>
            <w:r>
              <w:rPr>
                <w:rFonts w:ascii="Times New Roman" w:hAnsi="Times New Roman"/>
                <w:sz w:val="28"/>
              </w:rPr>
              <w:t>Проверил ст. преподаватель</w:t>
            </w:r>
          </w:p>
        </w:tc>
      </w:tr>
      <w:tr w:rsidR="00867D63" w14:paraId="291F30FA" w14:textId="77777777" w:rsidTr="004D4DF8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ECE12" w14:textId="77777777" w:rsidR="00867D63" w:rsidRPr="004D4DF8" w:rsidRDefault="00867D63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6494521E" w14:textId="77777777" w:rsidR="00867D63" w:rsidRPr="004D4DF8" w:rsidRDefault="007B4ABA" w:rsidP="00515B20">
            <w:pPr>
              <w:pStyle w:val="Standard"/>
              <w:rPr>
                <w:rFonts w:ascii="Times New Roman" w:hAnsi="Times New Roman"/>
                <w:bCs/>
                <w:sz w:val="28"/>
              </w:rPr>
            </w:pPr>
            <w:bookmarkStart w:id="3" w:name="p"/>
            <w:bookmarkEnd w:id="3"/>
            <w:r>
              <w:rPr>
                <w:rFonts w:ascii="Times New Roman" w:hAnsi="Times New Roman"/>
                <w:bCs/>
                <w:sz w:val="28"/>
              </w:rPr>
              <w:t>Елсукова Е. А.</w:t>
            </w:r>
          </w:p>
        </w:tc>
      </w:tr>
      <w:tr w:rsidR="004D4DF8" w14:paraId="1031F37F" w14:textId="77777777" w:rsidTr="004D4DF8">
        <w:tc>
          <w:tcPr>
            <w:tcW w:w="4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6A5C3" w14:textId="77777777" w:rsidR="004D4DF8" w:rsidRPr="004D4DF8" w:rsidRDefault="004D4DF8" w:rsidP="00B93830">
            <w:pPr>
              <w:pStyle w:val="Standard"/>
              <w:jc w:val="center"/>
              <w:rPr>
                <w:rFonts w:ascii="Times New Roman" w:hAnsi="Times New Roman"/>
                <w:bCs/>
                <w:sz w:val="28"/>
              </w:rPr>
            </w:pPr>
          </w:p>
        </w:tc>
      </w:tr>
      <w:tr w:rsidR="002A4EC6" w14:paraId="13398E1C" w14:textId="77777777" w:rsidTr="004D4DF8"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717D1" w14:textId="77777777" w:rsidR="002A4EC6" w:rsidRPr="002A4EC6" w:rsidRDefault="002A4EC6" w:rsidP="00B93830">
            <w:pPr>
              <w:pStyle w:val="Standard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A4EC6">
              <w:rPr>
                <w:rFonts w:ascii="Times New Roman" w:hAnsi="Times New Roman"/>
                <w:bCs/>
                <w:sz w:val="24"/>
                <w:szCs w:val="24"/>
              </w:rPr>
              <w:t>не зачтено</w:t>
            </w:r>
            <w:r w:rsidRPr="002A4EC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r w:rsidRPr="002A4EC6">
              <w:rPr>
                <w:rFonts w:ascii="Times New Roman" w:hAnsi="Times New Roman"/>
                <w:bCs/>
                <w:sz w:val="24"/>
                <w:szCs w:val="24"/>
              </w:rPr>
              <w:t>зачтено</w:t>
            </w:r>
          </w:p>
        </w:tc>
      </w:tr>
    </w:tbl>
    <w:p w14:paraId="220D9234" w14:textId="77777777" w:rsidR="00B93830" w:rsidRDefault="00B93830" w:rsidP="006D3AE7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7DAE9A0C" w14:textId="77777777" w:rsidR="006D3AE7" w:rsidRPr="006D3AE7" w:rsidRDefault="006D3AE7" w:rsidP="006D3AE7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2E58B14D" w14:textId="77777777" w:rsidR="00B93830" w:rsidRPr="006D3AE7" w:rsidRDefault="00B93830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1B96A307" w14:textId="77777777" w:rsidR="00B93830" w:rsidRDefault="00B93830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7CF90507" w14:textId="77777777" w:rsidR="006D3AE7" w:rsidRPr="006D3AE7" w:rsidRDefault="006D3AE7" w:rsidP="00B93830">
      <w:pPr>
        <w:pStyle w:val="Standard"/>
        <w:spacing w:after="0" w:line="100" w:lineRule="atLeast"/>
        <w:jc w:val="center"/>
        <w:rPr>
          <w:sz w:val="24"/>
          <w:szCs w:val="24"/>
        </w:rPr>
      </w:pPr>
    </w:p>
    <w:p w14:paraId="7842D44D" w14:textId="77777777" w:rsidR="00B93830" w:rsidRDefault="00B93830" w:rsidP="00B9383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>г. Владивосток</w:t>
      </w:r>
    </w:p>
    <w:p w14:paraId="36D78A6E" w14:textId="77777777" w:rsidR="00147E6B" w:rsidRDefault="00B93830" w:rsidP="005B5D50">
      <w:pPr>
        <w:pStyle w:val="Standard"/>
        <w:spacing w:after="0" w:line="100" w:lineRule="atLeast"/>
        <w:jc w:val="center"/>
      </w:pPr>
      <w:r>
        <w:rPr>
          <w:rFonts w:ascii="Times New Roman" w:hAnsi="Times New Roman"/>
          <w:sz w:val="28"/>
        </w:rPr>
        <w:t xml:space="preserve"> 2022г.</w:t>
      </w:r>
    </w:p>
    <w:p w14:paraId="7E0BAD03" w14:textId="17819D4A" w:rsidR="0086617D" w:rsidRPr="0086617D" w:rsidRDefault="00EB0273" w:rsidP="0086617D">
      <w:pPr>
        <w:pStyle w:val="a3"/>
      </w:pPr>
      <w:bookmarkStart w:id="4" w:name="_Toc125459411"/>
      <w:r w:rsidRPr="00EB0273">
        <w:lastRenderedPageBreak/>
        <w:t>Оглавление</w:t>
      </w:r>
      <w:bookmarkEnd w:id="4"/>
      <w:r w:rsidRPr="0086617D">
        <w:fldChar w:fldCharType="begin"/>
      </w:r>
      <w:r w:rsidRPr="0086617D">
        <w:instrText xml:space="preserve"> TOC \h \z \u \t "Заголовок_общий;1;Заголовок_раздел;2;Заголовок_подраздел;3" </w:instrText>
      </w:r>
      <w:r w:rsidRPr="0086617D">
        <w:fldChar w:fldCharType="separate"/>
      </w:r>
    </w:p>
    <w:p w14:paraId="20F95822" w14:textId="349C47EC" w:rsidR="0086617D" w:rsidRPr="0086617D" w:rsidRDefault="00000000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459412" w:history="1">
        <w:r w:rsidR="0086617D" w:rsidRPr="0086617D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Условие задачи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_Toc125459412 \h </w:instrTex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B6D690" w14:textId="1D76ED13" w:rsidR="0086617D" w:rsidRPr="0086617D" w:rsidRDefault="00000000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459413" w:history="1">
        <w:r w:rsidR="0086617D" w:rsidRPr="0086617D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Функциональное описание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_Toc125459413 \h </w:instrTex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520D5B" w14:textId="1B78D0FC" w:rsidR="0086617D" w:rsidRPr="0086617D" w:rsidRDefault="00000000">
      <w:pPr>
        <w:pStyle w:val="3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459414" w:history="1">
        <w:r w:rsidR="0086617D" w:rsidRPr="0086617D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Входные данные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_Toc125459414 \h </w:instrTex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D73AFF" w14:textId="50D986AC" w:rsidR="0086617D" w:rsidRPr="0086617D" w:rsidRDefault="00000000">
      <w:pPr>
        <w:pStyle w:val="3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459415" w:history="1">
        <w:r w:rsidR="0086617D" w:rsidRPr="0086617D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Структура программы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_Toc125459415 \h </w:instrTex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FF016F" w14:textId="5195A22B" w:rsidR="0086617D" w:rsidRPr="0086617D" w:rsidRDefault="00000000">
      <w:pPr>
        <w:pStyle w:val="3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459416" w:history="1">
        <w:r w:rsidR="0086617D" w:rsidRPr="0086617D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Интерфейс программы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_Toc125459416 \h </w:instrTex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E6CD07" w14:textId="6C95832B" w:rsidR="0086617D" w:rsidRPr="0086617D" w:rsidRDefault="00000000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459417" w:history="1">
        <w:r w:rsidR="0086617D" w:rsidRPr="0086617D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Тестовые примеры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_Toc125459417 \h </w:instrTex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5446E2" w14:textId="0C764CF4" w:rsidR="0086617D" w:rsidRPr="0086617D" w:rsidRDefault="00000000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459418" w:history="1">
        <w:r w:rsidR="0086617D" w:rsidRPr="0086617D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Полученные результаты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_Toc125459418 \h </w:instrTex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00E8F" w14:textId="7DBA17C6" w:rsidR="0086617D" w:rsidRPr="0086617D" w:rsidRDefault="00000000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5459419" w:history="1">
        <w:r w:rsidR="0086617D" w:rsidRPr="0086617D">
          <w:rPr>
            <w:rStyle w:val="af5"/>
            <w:rFonts w:ascii="Times New Roman" w:hAnsi="Times New Roman" w:cs="Times New Roman"/>
            <w:noProof/>
            <w:sz w:val="28"/>
            <w:szCs w:val="28"/>
            <w:lang w:bidi="hi-IN"/>
          </w:rPr>
          <w:t>Приложение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_Toc125459419 \h </w:instrTex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6617D" w:rsidRPr="008661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3D5797" w14:textId="72AB8892" w:rsidR="00EB0273" w:rsidRPr="0086617D" w:rsidRDefault="00EB0273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86617D">
        <w:rPr>
          <w:rFonts w:ascii="Times New Roman" w:hAnsi="Times New Roman" w:cs="Times New Roman"/>
          <w:sz w:val="28"/>
          <w:szCs w:val="28"/>
        </w:rPr>
        <w:fldChar w:fldCharType="end"/>
      </w:r>
      <w:r w:rsidRPr="0086617D">
        <w:rPr>
          <w:rFonts w:ascii="Times New Roman" w:hAnsi="Times New Roman" w:cs="Times New Roman"/>
          <w:sz w:val="28"/>
          <w:szCs w:val="28"/>
        </w:rPr>
        <w:br w:type="page"/>
      </w:r>
    </w:p>
    <w:p w14:paraId="05E66C91" w14:textId="35B1FCD5" w:rsidR="00BC18BC" w:rsidRDefault="00EB077A" w:rsidP="007B4ABA">
      <w:pPr>
        <w:pStyle w:val="a5"/>
      </w:pPr>
      <w:bookmarkStart w:id="5" w:name="_Toc125459412"/>
      <w:r>
        <w:lastRenderedPageBreak/>
        <w:t xml:space="preserve">Условие </w:t>
      </w:r>
      <w:r w:rsidRPr="007B4ABA">
        <w:t>задачи</w:t>
      </w:r>
      <w:bookmarkEnd w:id="5"/>
    </w:p>
    <w:p w14:paraId="21068CCB" w14:textId="77777777" w:rsidR="006833B2" w:rsidRPr="006833B2" w:rsidRDefault="006833B2" w:rsidP="006833B2">
      <w:pPr>
        <w:pStyle w:val="a4"/>
      </w:pPr>
    </w:p>
    <w:p w14:paraId="39D352D2" w14:textId="0BFA02DC" w:rsidR="007B4ABA" w:rsidRDefault="007B4ABA" w:rsidP="007B4ABA">
      <w:pPr>
        <w:pStyle w:val="a4"/>
      </w:pPr>
      <w:r>
        <w:t>Освоение основных методов упорядочивания данных, расположенных в оперативной памяти.</w:t>
      </w:r>
    </w:p>
    <w:p w14:paraId="7B1D111C" w14:textId="77777777" w:rsidR="007B4ABA" w:rsidRDefault="007B4ABA" w:rsidP="007B4ABA">
      <w:pPr>
        <w:pStyle w:val="af2"/>
        <w:numPr>
          <w:ilvl w:val="0"/>
          <w:numId w:val="1"/>
        </w:numPr>
      </w:pPr>
      <w:r>
        <w:t>Составить программу, состоящую из следующих пунктов:</w:t>
      </w:r>
    </w:p>
    <w:p w14:paraId="252662AC" w14:textId="77777777" w:rsidR="007B4ABA" w:rsidRDefault="007B4ABA" w:rsidP="007B4ABA">
      <w:pPr>
        <w:pStyle w:val="af2"/>
        <w:numPr>
          <w:ilvl w:val="0"/>
          <w:numId w:val="1"/>
        </w:numPr>
      </w:pPr>
      <w:r>
        <w:t>Сортировка простыми вставками;</w:t>
      </w:r>
    </w:p>
    <w:p w14:paraId="4CA431EE" w14:textId="77777777" w:rsidR="007B4ABA" w:rsidRDefault="007B4ABA" w:rsidP="007B4ABA">
      <w:pPr>
        <w:pStyle w:val="af2"/>
        <w:numPr>
          <w:ilvl w:val="0"/>
          <w:numId w:val="1"/>
        </w:numPr>
      </w:pPr>
      <w:r>
        <w:t>Сортировка простым обменом;</w:t>
      </w:r>
    </w:p>
    <w:p w14:paraId="521C624F" w14:textId="77777777" w:rsidR="007B4ABA" w:rsidRDefault="007B4ABA" w:rsidP="007B4ABA">
      <w:pPr>
        <w:pStyle w:val="af2"/>
        <w:numPr>
          <w:ilvl w:val="0"/>
          <w:numId w:val="1"/>
        </w:numPr>
      </w:pPr>
      <w:r>
        <w:t>Сортировка простым выбором;</w:t>
      </w:r>
    </w:p>
    <w:p w14:paraId="25F44B4A" w14:textId="77777777" w:rsidR="007B4ABA" w:rsidRDefault="007B4ABA" w:rsidP="007B4ABA">
      <w:pPr>
        <w:pStyle w:val="af2"/>
        <w:numPr>
          <w:ilvl w:val="0"/>
          <w:numId w:val="1"/>
        </w:numPr>
      </w:pPr>
      <w:r>
        <w:t>Сортировка простым обменом – Расческа</w:t>
      </w:r>
      <w:r>
        <w:rPr>
          <w:lang w:val="en-US"/>
        </w:rPr>
        <w:t>;</w:t>
      </w:r>
    </w:p>
    <w:p w14:paraId="27F92083" w14:textId="77777777" w:rsidR="007B4ABA" w:rsidRDefault="007B4ABA" w:rsidP="007B4ABA">
      <w:pPr>
        <w:pStyle w:val="af2"/>
        <w:numPr>
          <w:ilvl w:val="0"/>
          <w:numId w:val="1"/>
        </w:numPr>
      </w:pPr>
      <w:r>
        <w:t>Быстрая сортировка.</w:t>
      </w:r>
    </w:p>
    <w:p w14:paraId="1B611822" w14:textId="77777777" w:rsidR="007B4ABA" w:rsidRDefault="007B4ABA" w:rsidP="007B4ABA">
      <w:pPr>
        <w:pStyle w:val="af2"/>
        <w:numPr>
          <w:ilvl w:val="0"/>
          <w:numId w:val="1"/>
        </w:numPr>
      </w:pPr>
      <w:r>
        <w:t>Характеристики сортировок;</w:t>
      </w:r>
    </w:p>
    <w:p w14:paraId="76E7A252" w14:textId="77777777" w:rsidR="007B4ABA" w:rsidRDefault="007B4ABA" w:rsidP="007B4ABA">
      <w:pPr>
        <w:pStyle w:val="af2"/>
        <w:numPr>
          <w:ilvl w:val="0"/>
          <w:numId w:val="1"/>
        </w:numPr>
      </w:pPr>
      <w:r>
        <w:t>Выход.</w:t>
      </w:r>
    </w:p>
    <w:p w14:paraId="2F4B190E" w14:textId="77777777" w:rsidR="007B4ABA" w:rsidRDefault="007B4ABA" w:rsidP="007B4ABA">
      <w:pPr>
        <w:pStyle w:val="af2"/>
        <w:ind w:firstLine="709"/>
      </w:pPr>
      <w:r>
        <w:t xml:space="preserve">ВХОДНЫЕ ДАННЫЕ: чтение данных осуществляется из файла. </w:t>
      </w:r>
    </w:p>
    <w:p w14:paraId="6F0CEBE6" w14:textId="77777777" w:rsidR="007B4ABA" w:rsidRDefault="007B4ABA" w:rsidP="007B4ABA">
      <w:pPr>
        <w:pStyle w:val="af2"/>
        <w:ind w:firstLine="709"/>
      </w:pPr>
      <w:r>
        <w:t>Выбор типа данных:</w:t>
      </w:r>
    </w:p>
    <w:p w14:paraId="5DC2D123" w14:textId="77777777" w:rsidR="007B4ABA" w:rsidRDefault="007B4ABA" w:rsidP="007B4ABA">
      <w:pPr>
        <w:pStyle w:val="af2"/>
        <w:numPr>
          <w:ilvl w:val="0"/>
          <w:numId w:val="2"/>
        </w:numPr>
      </w:pPr>
      <w:r>
        <w:t xml:space="preserve">массив записей; (количество 10, 25) структура: </w:t>
      </w:r>
      <w:r>
        <w:br/>
        <w:t>Дикий или Домашний, Кличка, Вид животного.</w:t>
      </w:r>
    </w:p>
    <w:p w14:paraId="15DE0BDA" w14:textId="77777777" w:rsidR="007B4ABA" w:rsidRDefault="007B4ABA" w:rsidP="007B4ABA">
      <w:pPr>
        <w:pStyle w:val="af2"/>
        <w:numPr>
          <w:ilvl w:val="0"/>
          <w:numId w:val="2"/>
        </w:numPr>
      </w:pPr>
      <w:r>
        <w:t>массив чисел (количество 15000).</w:t>
      </w:r>
    </w:p>
    <w:p w14:paraId="02795F66" w14:textId="77777777" w:rsidR="007B4ABA" w:rsidRDefault="007B4ABA" w:rsidP="007B4ABA">
      <w:pPr>
        <w:pStyle w:val="af2"/>
        <w:ind w:firstLine="709"/>
      </w:pPr>
      <w:r>
        <w:t>ВЫХОДНЫЕ ДАННЫЕ: В пп. 1–5 результат выводится на экран.</w:t>
      </w:r>
    </w:p>
    <w:p w14:paraId="054D7E30" w14:textId="77777777" w:rsidR="007B4ABA" w:rsidRDefault="007B4ABA" w:rsidP="007B4ABA">
      <w:pPr>
        <w:pStyle w:val="af2"/>
        <w:ind w:firstLine="708"/>
      </w:pPr>
      <w:r>
        <w:t>В п. 6 результат записывается в файл и считывается из него на экран в виде таблицы 1.</w:t>
      </w:r>
    </w:p>
    <w:p w14:paraId="08EE9869" w14:textId="2B8A0AB2" w:rsidR="007B4ABA" w:rsidRPr="007B4ABA" w:rsidRDefault="007B4ABA" w:rsidP="007B4ABA">
      <w:pPr>
        <w:pStyle w:val="a4"/>
        <w:ind w:firstLine="708"/>
        <w:rPr>
          <w:kern w:val="0"/>
        </w:rPr>
      </w:pPr>
      <w:r w:rsidRPr="007F3F9F">
        <w:rPr>
          <w:spacing w:val="60"/>
          <w:szCs w:val="28"/>
          <w:lang w:eastAsia="en-US" w:bidi="ar-SA"/>
        </w:rPr>
        <w:t>Таблиц</w:t>
      </w:r>
      <w:r>
        <w:rPr>
          <w:spacing w:val="60"/>
          <w:szCs w:val="28"/>
          <w:lang w:eastAsia="en-US" w:bidi="ar-SA"/>
        </w:rPr>
        <w:t>а</w:t>
      </w:r>
      <w:r>
        <w:t xml:space="preserve">1 – </w:t>
      </w:r>
      <w:r>
        <w:rPr>
          <w:rStyle w:val="af1"/>
        </w:rPr>
        <w:t>Пример результирующей таблицы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914"/>
        <w:gridCol w:w="1914"/>
        <w:gridCol w:w="1914"/>
        <w:gridCol w:w="1638"/>
      </w:tblGrid>
      <w:tr w:rsidR="007B4ABA" w14:paraId="728B70F5" w14:textId="77777777" w:rsidTr="007B4ABA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BB9E" w14:textId="77777777" w:rsidR="007B4ABA" w:rsidRDefault="007B4ABA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вид сортировки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71EC" w14:textId="77777777" w:rsidR="007B4ABA" w:rsidRDefault="007B4ABA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 элементов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2F4B" w14:textId="77777777" w:rsidR="007B4ABA" w:rsidRDefault="007B4ABA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 сравнений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31CD" w14:textId="77777777" w:rsidR="007B4ABA" w:rsidRDefault="007B4ABA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 перестановок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7258" w14:textId="77777777" w:rsidR="007B4ABA" w:rsidRDefault="007B4ABA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время выполнения</w:t>
            </w:r>
          </w:p>
        </w:tc>
      </w:tr>
    </w:tbl>
    <w:p w14:paraId="1D561168" w14:textId="77777777" w:rsidR="007B4ABA" w:rsidRPr="007B4ABA" w:rsidRDefault="007B4ABA" w:rsidP="007B4ABA">
      <w:pPr>
        <w:pStyle w:val="a4"/>
      </w:pPr>
    </w:p>
    <w:p w14:paraId="73DF988A" w14:textId="77777777" w:rsidR="00143E8A" w:rsidRDefault="00143E8A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63EBEA3B" w14:textId="4FC91739" w:rsidR="004048D6" w:rsidRDefault="007B4ABA" w:rsidP="00EB0273">
      <w:pPr>
        <w:pStyle w:val="a5"/>
      </w:pPr>
      <w:bookmarkStart w:id="6" w:name="_Toc125459413"/>
      <w:r>
        <w:lastRenderedPageBreak/>
        <w:t>Функциональное описание</w:t>
      </w:r>
      <w:bookmarkEnd w:id="6"/>
    </w:p>
    <w:p w14:paraId="2361CC3B" w14:textId="79E4A795" w:rsidR="007B4ABA" w:rsidRDefault="007B4ABA" w:rsidP="007B4ABA">
      <w:pPr>
        <w:pStyle w:val="a4"/>
      </w:pPr>
    </w:p>
    <w:p w14:paraId="53FDE927" w14:textId="708CBD25" w:rsidR="007B4ABA" w:rsidRDefault="007B4ABA" w:rsidP="007B4ABA">
      <w:pPr>
        <w:pStyle w:val="a6"/>
      </w:pPr>
      <w:bookmarkStart w:id="7" w:name="_Toc125459414"/>
      <w:r>
        <w:t>Входные данные</w:t>
      </w:r>
      <w:bookmarkEnd w:id="7"/>
    </w:p>
    <w:p w14:paraId="5FD2B73D" w14:textId="3B3ED80F" w:rsidR="003906E8" w:rsidRDefault="003906E8" w:rsidP="003906E8">
      <w:pPr>
        <w:pStyle w:val="a4"/>
      </w:pPr>
      <w:r>
        <w:t>Для массива чисел. С помощью созданно</w:t>
      </w:r>
      <w:r w:rsidR="00EF3ED3">
        <w:t xml:space="preserve">й функции </w:t>
      </w:r>
      <w:r>
        <w:t>(см. рисунок 1) заполняем файл случайными числовыми значениями. С помощью созданно</w:t>
      </w:r>
      <w:r w:rsidR="00EF3ED3">
        <w:t>й</w:t>
      </w:r>
      <w:r>
        <w:t xml:space="preserve"> </w:t>
      </w:r>
      <w:r w:rsidR="00EF3ED3">
        <w:t xml:space="preserve">функции </w:t>
      </w:r>
      <w:r>
        <w:t>(см. рисунок 2) заполняем массив числами из файла.</w:t>
      </w:r>
    </w:p>
    <w:p w14:paraId="525E65E7" w14:textId="3B4E9981" w:rsidR="003906E8" w:rsidRDefault="003906E8" w:rsidP="003906E8">
      <w:pPr>
        <w:pStyle w:val="a4"/>
        <w:jc w:val="center"/>
      </w:pPr>
      <w:r w:rsidRPr="003906E8">
        <w:rPr>
          <w:noProof/>
        </w:rPr>
        <w:drawing>
          <wp:inline distT="0" distB="0" distL="0" distR="0" wp14:anchorId="342616D6" wp14:editId="3446EDEE">
            <wp:extent cx="3779848" cy="3528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BA1C" w14:textId="498B3BDC" w:rsidR="003906E8" w:rsidRDefault="003906E8" w:rsidP="0067138D">
      <w:pPr>
        <w:pStyle w:val="a4"/>
        <w:jc w:val="center"/>
      </w:pPr>
      <w:r>
        <w:t>Рисунок 1 – Метод для заполнения файла</w:t>
      </w:r>
    </w:p>
    <w:p w14:paraId="7D843059" w14:textId="77777777" w:rsidR="0067138D" w:rsidRDefault="0067138D" w:rsidP="0067138D">
      <w:pPr>
        <w:pStyle w:val="a4"/>
        <w:jc w:val="center"/>
      </w:pPr>
    </w:p>
    <w:p w14:paraId="6966ED42" w14:textId="533FC6D5" w:rsidR="003906E8" w:rsidRDefault="0067138D" w:rsidP="0067138D">
      <w:pPr>
        <w:pStyle w:val="a4"/>
        <w:ind w:firstLine="0"/>
      </w:pPr>
      <w:r w:rsidRPr="0067138D">
        <w:rPr>
          <w:noProof/>
        </w:rPr>
        <w:drawing>
          <wp:inline distT="0" distB="0" distL="0" distR="0" wp14:anchorId="43492392" wp14:editId="2B5DA78D">
            <wp:extent cx="6299835" cy="1341120"/>
            <wp:effectExtent l="0" t="0" r="571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ADF" w14:textId="41DB14AC" w:rsidR="0067138D" w:rsidRPr="004048D6" w:rsidRDefault="0067138D" w:rsidP="004048D6">
      <w:pPr>
        <w:pStyle w:val="a4"/>
        <w:jc w:val="center"/>
      </w:pPr>
      <w:r>
        <w:t>Рисунок 2 – Метод создания массива</w:t>
      </w:r>
    </w:p>
    <w:p w14:paraId="6713F185" w14:textId="03255F46" w:rsidR="003906E8" w:rsidRDefault="003906E8" w:rsidP="0067138D">
      <w:pPr>
        <w:pStyle w:val="a4"/>
        <w:ind w:firstLine="0"/>
      </w:pPr>
    </w:p>
    <w:p w14:paraId="4BC4BFBE" w14:textId="605BF4C3" w:rsidR="003906E8" w:rsidRDefault="003906E8" w:rsidP="007B4ABA">
      <w:pPr>
        <w:pStyle w:val="a4"/>
      </w:pPr>
      <w:r>
        <w:t>Для массива записей.</w:t>
      </w:r>
      <w:r w:rsidR="002B7AA6">
        <w:t xml:space="preserve"> </w:t>
      </w:r>
    </w:p>
    <w:p w14:paraId="42C9D8EC" w14:textId="08FAB0AF" w:rsidR="002B7AA6" w:rsidRPr="007B4ABA" w:rsidRDefault="002B7AA6" w:rsidP="002B7AA6">
      <w:pPr>
        <w:pStyle w:val="a4"/>
        <w:ind w:firstLine="0"/>
        <w:jc w:val="center"/>
      </w:pPr>
      <w:r w:rsidRPr="002B7AA6">
        <w:rPr>
          <w:noProof/>
        </w:rPr>
        <w:lastRenderedPageBreak/>
        <w:drawing>
          <wp:inline distT="0" distB="0" distL="0" distR="0" wp14:anchorId="1458E66B" wp14:editId="1A7A2A83">
            <wp:extent cx="6299835" cy="397319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BC43" w14:textId="03C42C4F" w:rsidR="00143E8A" w:rsidRDefault="002B7AA6" w:rsidP="00EF3ED3">
      <w:pPr>
        <w:pStyle w:val="a4"/>
        <w:ind w:firstLine="0"/>
        <w:jc w:val="center"/>
      </w:pPr>
      <w:r>
        <w:t>Рисунок</w:t>
      </w:r>
      <w:r w:rsidR="00EF3ED3">
        <w:t xml:space="preserve"> 3</w:t>
      </w:r>
      <w:r>
        <w:t xml:space="preserve"> –</w:t>
      </w:r>
      <w:r w:rsidR="00EF3ED3">
        <w:t xml:space="preserve"> Инициализация массива записей</w:t>
      </w:r>
    </w:p>
    <w:p w14:paraId="17E48B7F" w14:textId="4E7FBB4B" w:rsidR="00EF3ED3" w:rsidRDefault="00EF3ED3" w:rsidP="00EF3ED3">
      <w:pPr>
        <w:pStyle w:val="a4"/>
        <w:ind w:firstLine="0"/>
      </w:pPr>
    </w:p>
    <w:p w14:paraId="1540FBAC" w14:textId="348AA29F" w:rsidR="00EF3ED3" w:rsidRDefault="00EF3ED3" w:rsidP="00EF3ED3">
      <w:pPr>
        <w:pStyle w:val="a6"/>
      </w:pPr>
      <w:bookmarkStart w:id="8" w:name="_Toc125459415"/>
      <w:r>
        <w:t>Структура программы</w:t>
      </w:r>
      <w:bookmarkEnd w:id="8"/>
    </w:p>
    <w:p w14:paraId="458D7CD0" w14:textId="64BD098E" w:rsidR="00EF3ED3" w:rsidRDefault="00EF3ED3" w:rsidP="00EF3ED3">
      <w:pPr>
        <w:pStyle w:val="a4"/>
      </w:pPr>
      <w:r>
        <w:t xml:space="preserve">Программа реализован на </w:t>
      </w:r>
      <w:r>
        <w:rPr>
          <w:lang w:val="en-US"/>
        </w:rPr>
        <w:t>c</w:t>
      </w:r>
      <w:r w:rsidRPr="00EF3ED3">
        <w:t>#</w:t>
      </w:r>
      <w:r>
        <w:t xml:space="preserve">, все сортировки в виде функций и находяться в отдельном абстрактном классе </w:t>
      </w:r>
      <w:r>
        <w:rPr>
          <w:lang w:val="en-US"/>
        </w:rPr>
        <w:t>Sortings</w:t>
      </w:r>
      <w:r w:rsidRPr="00EF3ED3">
        <w:t>:</w:t>
      </w:r>
    </w:p>
    <w:p w14:paraId="5FAA68AE" w14:textId="1C850E1B" w:rsidR="00EF3ED3" w:rsidRPr="00EF3ED3" w:rsidRDefault="00EF3ED3" w:rsidP="00EF3ED3">
      <w:pPr>
        <w:pStyle w:val="a4"/>
        <w:numPr>
          <w:ilvl w:val="0"/>
          <w:numId w:val="3"/>
        </w:numPr>
        <w:rPr>
          <w:lang w:val="en-US"/>
        </w:rPr>
      </w:pPr>
      <w:r>
        <w:t>Сортировка простыми вставками</w:t>
      </w:r>
    </w:p>
    <w:p w14:paraId="1A70FF57" w14:textId="679DEF3A" w:rsidR="00EF3ED3" w:rsidRDefault="00EF3ED3" w:rsidP="00EF3ED3">
      <w:pPr>
        <w:pStyle w:val="a4"/>
        <w:rPr>
          <w:lang w:val="en-US"/>
        </w:rPr>
      </w:pPr>
      <w:r w:rsidRPr="00EF3ED3">
        <w:rPr>
          <w:lang w:val="en-US"/>
        </w:rPr>
        <w:t>internal static void InsertionSort(int[] array)</w:t>
      </w:r>
    </w:p>
    <w:p w14:paraId="6008DE8D" w14:textId="20468161" w:rsidR="00EF3ED3" w:rsidRPr="00EF3ED3" w:rsidRDefault="00EF3ED3" w:rsidP="00EF3ED3">
      <w:pPr>
        <w:pStyle w:val="a4"/>
        <w:numPr>
          <w:ilvl w:val="0"/>
          <w:numId w:val="3"/>
        </w:numPr>
        <w:rPr>
          <w:lang w:val="en-US"/>
        </w:rPr>
      </w:pPr>
      <w:r>
        <w:t>Сортировка простым обменом</w:t>
      </w:r>
    </w:p>
    <w:p w14:paraId="4BDE2494" w14:textId="30EF842A" w:rsidR="00EF3ED3" w:rsidRDefault="00EF3ED3" w:rsidP="00EF3ED3">
      <w:pPr>
        <w:pStyle w:val="a4"/>
        <w:ind w:left="709" w:firstLine="0"/>
        <w:rPr>
          <w:lang w:val="en-US"/>
        </w:rPr>
      </w:pPr>
      <w:r w:rsidRPr="00EF3ED3">
        <w:rPr>
          <w:lang w:val="en-US"/>
        </w:rPr>
        <w:t xml:space="preserve">internal static void </w:t>
      </w:r>
      <w:r>
        <w:rPr>
          <w:lang w:val="en-US"/>
        </w:rPr>
        <w:t>BubbleSort</w:t>
      </w:r>
      <w:r w:rsidRPr="00EF3ED3">
        <w:rPr>
          <w:lang w:val="en-US"/>
        </w:rPr>
        <w:t>(int[] array)</w:t>
      </w:r>
    </w:p>
    <w:p w14:paraId="4008A8E4" w14:textId="6DA983B8" w:rsidR="00EF3ED3" w:rsidRPr="00EF3ED3" w:rsidRDefault="00EF3ED3" w:rsidP="00EF3ED3">
      <w:pPr>
        <w:pStyle w:val="a4"/>
        <w:numPr>
          <w:ilvl w:val="0"/>
          <w:numId w:val="3"/>
        </w:numPr>
        <w:rPr>
          <w:lang w:val="en-US"/>
        </w:rPr>
      </w:pPr>
      <w:r>
        <w:t xml:space="preserve">Сортировка просты </w:t>
      </w:r>
      <w:r w:rsidR="007A1C5D">
        <w:t>выбором</w:t>
      </w:r>
    </w:p>
    <w:p w14:paraId="66FB4A3B" w14:textId="6FAE0A42" w:rsidR="00EF3ED3" w:rsidRPr="007A1C5D" w:rsidRDefault="007A1C5D" w:rsidP="00EF3ED3">
      <w:pPr>
        <w:pStyle w:val="a4"/>
        <w:ind w:left="709" w:firstLine="0"/>
        <w:rPr>
          <w:lang w:val="en-US"/>
        </w:rPr>
      </w:pPr>
      <w:r w:rsidRPr="00EF3ED3">
        <w:rPr>
          <w:lang w:val="en-US"/>
        </w:rPr>
        <w:t xml:space="preserve">internal static void </w:t>
      </w:r>
      <w:r>
        <w:rPr>
          <w:lang w:val="en-US"/>
        </w:rPr>
        <w:t>Selection</w:t>
      </w:r>
      <w:r w:rsidRPr="00EF3ED3">
        <w:rPr>
          <w:lang w:val="en-US"/>
        </w:rPr>
        <w:t xml:space="preserve"> Sort(int[] array)</w:t>
      </w:r>
    </w:p>
    <w:p w14:paraId="78679FC9" w14:textId="3702CDA4" w:rsidR="00EF3ED3" w:rsidRPr="007A1C5D" w:rsidRDefault="00EF3ED3" w:rsidP="00EF3ED3">
      <w:pPr>
        <w:pStyle w:val="a4"/>
        <w:numPr>
          <w:ilvl w:val="0"/>
          <w:numId w:val="3"/>
        </w:numPr>
        <w:rPr>
          <w:lang w:val="en-US"/>
        </w:rPr>
      </w:pPr>
      <w:r>
        <w:t xml:space="preserve">Сортировка простым обменом </w:t>
      </w:r>
      <w:r w:rsidR="007A1C5D">
        <w:t>–</w:t>
      </w:r>
      <w:r>
        <w:t xml:space="preserve"> Гномья</w:t>
      </w:r>
    </w:p>
    <w:p w14:paraId="57409E4F" w14:textId="02CC7F5D" w:rsidR="007A1C5D" w:rsidRDefault="007A1C5D" w:rsidP="007A1C5D">
      <w:pPr>
        <w:pStyle w:val="a4"/>
        <w:ind w:left="709" w:firstLine="0"/>
        <w:rPr>
          <w:lang w:val="en-US"/>
        </w:rPr>
      </w:pPr>
      <w:r w:rsidRPr="00EF3ED3">
        <w:rPr>
          <w:lang w:val="en-US"/>
        </w:rPr>
        <w:t xml:space="preserve">internal static void </w:t>
      </w:r>
      <w:r>
        <w:rPr>
          <w:lang w:val="en-US"/>
        </w:rPr>
        <w:t>Gnome</w:t>
      </w:r>
      <w:r w:rsidRPr="00EF3ED3">
        <w:rPr>
          <w:lang w:val="en-US"/>
        </w:rPr>
        <w:t>Sort(int[] array)</w:t>
      </w:r>
    </w:p>
    <w:p w14:paraId="13175077" w14:textId="6CF5048A" w:rsidR="00506EBF" w:rsidRDefault="007A1C5D" w:rsidP="00506EBF">
      <w:pPr>
        <w:pStyle w:val="a4"/>
        <w:ind w:left="709"/>
      </w:pPr>
      <w:r>
        <w:t>Данная сортировка имеет основу от сортировки простым выбором</w:t>
      </w:r>
      <w:r w:rsidR="00810FF8">
        <w:t>.</w:t>
      </w:r>
      <w:r w:rsidR="00506EBF">
        <w:t xml:space="preserve"> </w:t>
      </w:r>
      <w:r w:rsidR="00810FF8">
        <w:t xml:space="preserve">Алгоритм заключается в </w:t>
      </w:r>
      <w:r w:rsidR="00506EBF">
        <w:t>том,</w:t>
      </w:r>
      <w:r w:rsidR="00810FF8">
        <w:t xml:space="preserve"> что </w:t>
      </w:r>
      <w:r w:rsidR="00506EBF">
        <w:t>сравнивается</w:t>
      </w:r>
      <w:r w:rsidR="00810FF8">
        <w:t xml:space="preserve"> текущий и предыдущий элементы: если они в правильном </w:t>
      </w:r>
      <w:r w:rsidR="00506EBF">
        <w:t>порядке,</w:t>
      </w:r>
      <w:r w:rsidR="00810FF8">
        <w:t xml:space="preserve"> то </w:t>
      </w:r>
      <w:r w:rsidR="00506EBF">
        <w:t xml:space="preserve">происходит переход </w:t>
      </w:r>
      <w:r w:rsidR="00810FF8">
        <w:t xml:space="preserve">на один </w:t>
      </w:r>
      <w:r w:rsidR="00810FF8">
        <w:lastRenderedPageBreak/>
        <w:t xml:space="preserve">элемент вперед, иначе </w:t>
      </w:r>
      <w:r w:rsidR="00506EBF">
        <w:t>элементы меняются местами</w:t>
      </w:r>
      <w:r w:rsidR="00810FF8">
        <w:t xml:space="preserve"> и</w:t>
      </w:r>
      <w:r w:rsidR="00506EBF">
        <w:t xml:space="preserve"> происходит</w:t>
      </w:r>
      <w:r w:rsidR="00810FF8">
        <w:t xml:space="preserve"> </w:t>
      </w:r>
      <w:r w:rsidR="00506EBF">
        <w:t xml:space="preserve">переход </w:t>
      </w:r>
      <w:r w:rsidR="00810FF8">
        <w:t>на один элемент назад</w:t>
      </w:r>
      <w:r w:rsidR="00506EBF">
        <w:t xml:space="preserve"> (см. рисунок </w:t>
      </w:r>
      <w:r w:rsidR="00850DD5">
        <w:t>4, 5</w:t>
      </w:r>
      <w:r w:rsidR="00506EBF">
        <w:t>). В сортировки простым выбором сравниваются рядом стоящие элементы и в случае неправильного расположения меняются.</w:t>
      </w:r>
    </w:p>
    <w:p w14:paraId="0EBC081D" w14:textId="77777777" w:rsidR="00850DD5" w:rsidRDefault="00850DD5" w:rsidP="00506EBF">
      <w:pPr>
        <w:pStyle w:val="a4"/>
        <w:ind w:left="709"/>
      </w:pPr>
    </w:p>
    <w:p w14:paraId="1A3BBF38" w14:textId="769C805A" w:rsidR="007A1C5D" w:rsidRDefault="00506EBF" w:rsidP="00850DD5">
      <w:pPr>
        <w:pStyle w:val="a4"/>
        <w:ind w:firstLine="0"/>
        <w:jc w:val="center"/>
      </w:pPr>
      <w:r w:rsidRPr="00506EBF">
        <w:rPr>
          <w:noProof/>
        </w:rPr>
        <w:drawing>
          <wp:inline distT="0" distB="0" distL="0" distR="0" wp14:anchorId="009E05A2" wp14:editId="494AC5EF">
            <wp:extent cx="5105842" cy="51210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FC40" w14:textId="0B0FE5C8" w:rsidR="00850DD5" w:rsidRDefault="00850DD5" w:rsidP="004048D6">
      <w:pPr>
        <w:pStyle w:val="a4"/>
        <w:jc w:val="center"/>
      </w:pPr>
      <w:r>
        <w:t>Рисунок 4 – Реализация Гномьей сортировки (массив чисел).</w:t>
      </w:r>
    </w:p>
    <w:p w14:paraId="7BEECE4B" w14:textId="136D0CA2" w:rsidR="00850DD5" w:rsidRDefault="00850DD5" w:rsidP="004048D6">
      <w:pPr>
        <w:pStyle w:val="a4"/>
        <w:jc w:val="center"/>
      </w:pPr>
    </w:p>
    <w:p w14:paraId="598A6037" w14:textId="3948BCC5" w:rsidR="00850DD5" w:rsidRPr="004048D6" w:rsidRDefault="00850DD5" w:rsidP="00850DD5">
      <w:pPr>
        <w:pStyle w:val="a4"/>
        <w:ind w:firstLine="0"/>
        <w:jc w:val="center"/>
      </w:pPr>
      <w:r w:rsidRPr="00850DD5">
        <w:rPr>
          <w:noProof/>
        </w:rPr>
        <w:lastRenderedPageBreak/>
        <w:drawing>
          <wp:inline distT="0" distB="0" distL="0" distR="0" wp14:anchorId="367EA1D1" wp14:editId="33129702">
            <wp:extent cx="5029636" cy="483149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AC84" w14:textId="6B9665A9" w:rsidR="00850DD5" w:rsidRPr="004048D6" w:rsidRDefault="00850DD5" w:rsidP="004048D6">
      <w:pPr>
        <w:pStyle w:val="a4"/>
        <w:jc w:val="center"/>
      </w:pPr>
      <w:r>
        <w:t xml:space="preserve">Рисунок 5 –Реализация Гномьей сортировки (массив записей) </w:t>
      </w:r>
    </w:p>
    <w:p w14:paraId="7E1E3D97" w14:textId="77777777" w:rsidR="00506EBF" w:rsidRPr="007A1C5D" w:rsidRDefault="00506EBF" w:rsidP="00850DD5">
      <w:pPr>
        <w:pStyle w:val="a4"/>
        <w:ind w:firstLine="0"/>
      </w:pPr>
    </w:p>
    <w:p w14:paraId="29007B60" w14:textId="040CD759" w:rsidR="00EF3ED3" w:rsidRPr="00EF3ED3" w:rsidRDefault="00EF3ED3" w:rsidP="00EF3ED3">
      <w:pPr>
        <w:pStyle w:val="a4"/>
        <w:numPr>
          <w:ilvl w:val="0"/>
          <w:numId w:val="3"/>
        </w:numPr>
        <w:rPr>
          <w:lang w:val="en-US"/>
        </w:rPr>
      </w:pPr>
      <w:r>
        <w:t>Быстрая сортировка</w:t>
      </w:r>
    </w:p>
    <w:p w14:paraId="4D655E07" w14:textId="7A3ED026" w:rsidR="00EF3ED3" w:rsidRDefault="007A1C5D" w:rsidP="007A1C5D">
      <w:pPr>
        <w:pStyle w:val="a4"/>
        <w:ind w:left="709" w:firstLine="0"/>
        <w:rPr>
          <w:lang w:val="en-US"/>
        </w:rPr>
      </w:pPr>
      <w:r w:rsidRPr="00EF3ED3">
        <w:rPr>
          <w:lang w:val="en-US"/>
        </w:rPr>
        <w:t xml:space="preserve">internal static void </w:t>
      </w:r>
      <w:r>
        <w:rPr>
          <w:lang w:val="en-US"/>
        </w:rPr>
        <w:t>Quick</w:t>
      </w:r>
      <w:r w:rsidRPr="00EF3ED3">
        <w:rPr>
          <w:lang w:val="en-US"/>
        </w:rPr>
        <w:t>Sort(int[] array)</w:t>
      </w:r>
    </w:p>
    <w:p w14:paraId="22FE3B55" w14:textId="313103DD" w:rsidR="007A1C5D" w:rsidRDefault="00850DD5" w:rsidP="00850DD5">
      <w:pPr>
        <w:pStyle w:val="a4"/>
        <w:numPr>
          <w:ilvl w:val="0"/>
          <w:numId w:val="3"/>
        </w:numPr>
      </w:pPr>
      <w:r>
        <w:t xml:space="preserve">Характеристики </w:t>
      </w:r>
    </w:p>
    <w:p w14:paraId="78A5EDD5" w14:textId="24C18346" w:rsidR="00850DD5" w:rsidRDefault="00850DD5" w:rsidP="00850DD5">
      <w:pPr>
        <w:pStyle w:val="a4"/>
        <w:ind w:left="1069" w:firstLine="0"/>
      </w:pPr>
      <w:r>
        <w:t>Считается все характеристики и записываются в файл, после чего значения считываются из файла и выводятся на экран в виде таблицы (см. рисунок 6).</w:t>
      </w:r>
    </w:p>
    <w:p w14:paraId="2ED5CF1A" w14:textId="77777777" w:rsidR="00EB0F4E" w:rsidRDefault="00EB0F4E" w:rsidP="00850DD5">
      <w:pPr>
        <w:pStyle w:val="a4"/>
        <w:ind w:left="1069" w:firstLine="0"/>
      </w:pPr>
    </w:p>
    <w:p w14:paraId="32855AA7" w14:textId="5BD6BB6D" w:rsidR="00850DD5" w:rsidRPr="00850DD5" w:rsidRDefault="00850DD5" w:rsidP="00850DD5">
      <w:pPr>
        <w:pStyle w:val="a4"/>
        <w:ind w:firstLine="0"/>
        <w:jc w:val="center"/>
      </w:pPr>
      <w:r w:rsidRPr="00850DD5">
        <w:rPr>
          <w:noProof/>
        </w:rPr>
        <w:lastRenderedPageBreak/>
        <w:drawing>
          <wp:inline distT="0" distB="0" distL="0" distR="0" wp14:anchorId="57E13CEE" wp14:editId="02139F52">
            <wp:extent cx="6299835" cy="157353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917" w14:textId="4ACAF6F0" w:rsidR="00850DD5" w:rsidRDefault="00850DD5" w:rsidP="004048D6">
      <w:pPr>
        <w:pStyle w:val="a4"/>
        <w:jc w:val="center"/>
      </w:pPr>
      <w:r>
        <w:t>Рисунок 6 –</w:t>
      </w:r>
      <w:r w:rsidR="0073624F">
        <w:t>Х</w:t>
      </w:r>
      <w:r>
        <w:t>арактеристик</w:t>
      </w:r>
      <w:r w:rsidR="0073624F">
        <w:t>и после сортировки 5000 элементов</w:t>
      </w:r>
    </w:p>
    <w:p w14:paraId="0B02107A" w14:textId="16C7DC7A" w:rsidR="00850DD5" w:rsidRDefault="00850DD5" w:rsidP="00850DD5">
      <w:pPr>
        <w:pStyle w:val="a4"/>
      </w:pPr>
    </w:p>
    <w:p w14:paraId="0C62041F" w14:textId="0A83F1D7" w:rsidR="00850DD5" w:rsidRDefault="00850DD5" w:rsidP="00850DD5">
      <w:pPr>
        <w:pStyle w:val="a6"/>
      </w:pPr>
      <w:bookmarkStart w:id="9" w:name="_Toc125459416"/>
      <w:r>
        <w:t>Интерфейс программы</w:t>
      </w:r>
      <w:bookmarkEnd w:id="9"/>
    </w:p>
    <w:p w14:paraId="02E18267" w14:textId="0CC64A17" w:rsidR="00850DD5" w:rsidRPr="00850DD5" w:rsidRDefault="00850DD5" w:rsidP="00850DD5">
      <w:pPr>
        <w:pStyle w:val="a4"/>
      </w:pPr>
      <w:r>
        <w:t xml:space="preserve">Интерфейс состоит из двух уровней на первом </w:t>
      </w:r>
      <w:r w:rsidR="00EB0F4E">
        <w:t>можно выбрать</w:t>
      </w:r>
      <w:r>
        <w:t xml:space="preserve"> ти</w:t>
      </w:r>
      <w:r w:rsidR="00EB0F4E">
        <w:t>п</w:t>
      </w:r>
      <w:r>
        <w:t xml:space="preserve"> и </w:t>
      </w:r>
      <w:r w:rsidR="00EB0F4E">
        <w:t>размер массива (см. рисунок 7). На втором вид сортировки (см. рисунок 8).</w:t>
      </w:r>
    </w:p>
    <w:p w14:paraId="4D3D6934" w14:textId="79FAA1DF" w:rsidR="00850DD5" w:rsidRDefault="00EB0F4E" w:rsidP="00EB0273">
      <w:pPr>
        <w:pStyle w:val="a4"/>
        <w:ind w:firstLine="0"/>
        <w:jc w:val="center"/>
      </w:pPr>
      <w:r w:rsidRPr="00EB0F4E">
        <w:rPr>
          <w:noProof/>
        </w:rPr>
        <w:drawing>
          <wp:inline distT="0" distB="0" distL="0" distR="0" wp14:anchorId="0F6A7BD0" wp14:editId="031C9130">
            <wp:extent cx="2758679" cy="105165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1150" w14:textId="34111CDC" w:rsidR="00EB0F4E" w:rsidRDefault="00EB0F4E" w:rsidP="004048D6">
      <w:pPr>
        <w:pStyle w:val="a4"/>
        <w:jc w:val="center"/>
      </w:pPr>
      <w:r>
        <w:t>Рисунок 7 – Первый уровень интерфейса</w:t>
      </w:r>
    </w:p>
    <w:p w14:paraId="0F8CF3B9" w14:textId="77777777" w:rsidR="00EB0F4E" w:rsidRDefault="00EB0F4E" w:rsidP="004048D6">
      <w:pPr>
        <w:pStyle w:val="a4"/>
        <w:jc w:val="center"/>
      </w:pPr>
    </w:p>
    <w:p w14:paraId="1C496239" w14:textId="2F31929E" w:rsidR="00EB0F4E" w:rsidRDefault="00EB0F4E" w:rsidP="00EB0F4E">
      <w:pPr>
        <w:pStyle w:val="a4"/>
        <w:ind w:firstLine="0"/>
        <w:jc w:val="center"/>
      </w:pPr>
      <w:r w:rsidRPr="00EB0F4E">
        <w:rPr>
          <w:noProof/>
        </w:rPr>
        <w:drawing>
          <wp:inline distT="0" distB="0" distL="0" distR="0" wp14:anchorId="43AE37E2" wp14:editId="0DA2B591">
            <wp:extent cx="3086367" cy="160795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7F72" w14:textId="77777777" w:rsidR="00EB0F4E" w:rsidRDefault="00EB0F4E" w:rsidP="004048D6">
      <w:pPr>
        <w:pStyle w:val="a4"/>
        <w:jc w:val="center"/>
      </w:pPr>
      <w:r>
        <w:t>Рисунок 8 – Второй уровень интерфейса</w:t>
      </w:r>
    </w:p>
    <w:p w14:paraId="7D4935AB" w14:textId="77777777" w:rsidR="00EB0F4E" w:rsidRDefault="00EB0F4E" w:rsidP="00EB0F4E">
      <w:pPr>
        <w:pStyle w:val="a4"/>
      </w:pPr>
    </w:p>
    <w:p w14:paraId="74B3AA04" w14:textId="48D12C35" w:rsidR="00EB0F4E" w:rsidRDefault="00EB0F4E" w:rsidP="00EB0273">
      <w:pPr>
        <w:pStyle w:val="a5"/>
      </w:pPr>
      <w:r>
        <w:t xml:space="preserve"> </w:t>
      </w:r>
      <w:bookmarkStart w:id="10" w:name="_Toc125459417"/>
      <w:r>
        <w:t>Тестовые примеры</w:t>
      </w:r>
      <w:bookmarkEnd w:id="10"/>
    </w:p>
    <w:p w14:paraId="1B99B6FC" w14:textId="3A82E5E1" w:rsidR="00A214DD" w:rsidRPr="00A214DD" w:rsidRDefault="00A214DD" w:rsidP="00A214DD">
      <w:pPr>
        <w:pStyle w:val="a4"/>
      </w:pPr>
      <w:r>
        <w:t>Приведены результаты функционала приложения.</w:t>
      </w:r>
    </w:p>
    <w:p w14:paraId="20FC4B78" w14:textId="7EC557A5" w:rsidR="00EB0F4E" w:rsidRPr="00EB0F4E" w:rsidRDefault="00EB0F4E" w:rsidP="00EB0F4E">
      <w:pPr>
        <w:pStyle w:val="a4"/>
        <w:ind w:firstLine="0"/>
        <w:jc w:val="center"/>
      </w:pPr>
      <w:r w:rsidRPr="00EB0F4E">
        <w:rPr>
          <w:noProof/>
        </w:rPr>
        <w:lastRenderedPageBreak/>
        <w:drawing>
          <wp:inline distT="0" distB="0" distL="0" distR="0" wp14:anchorId="73C05FDB" wp14:editId="4FC2ABCA">
            <wp:extent cx="6299835" cy="3046095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A89" w14:textId="3965A24E" w:rsidR="00EB0F4E" w:rsidRDefault="00EB0F4E" w:rsidP="006833B2">
      <w:pPr>
        <w:pStyle w:val="a4"/>
        <w:jc w:val="center"/>
      </w:pPr>
      <w:r>
        <w:t xml:space="preserve">Рисунок </w:t>
      </w:r>
      <w:r w:rsidR="006833B2">
        <w:t xml:space="preserve">9 </w:t>
      </w:r>
      <w:r>
        <w:t>–</w:t>
      </w:r>
      <w:r w:rsidR="001B1726">
        <w:t xml:space="preserve"> </w:t>
      </w:r>
      <w:r w:rsidR="00A214DD">
        <w:t>Результат Сортировки простыми вставками</w:t>
      </w:r>
    </w:p>
    <w:p w14:paraId="731E7344" w14:textId="77777777" w:rsidR="00EB0F4E" w:rsidRPr="004048D6" w:rsidRDefault="00EB0F4E" w:rsidP="004048D6">
      <w:pPr>
        <w:pStyle w:val="a4"/>
        <w:jc w:val="center"/>
      </w:pPr>
    </w:p>
    <w:p w14:paraId="1F20D423" w14:textId="0448CAB3" w:rsidR="00EB0F4E" w:rsidRPr="00EB0F4E" w:rsidRDefault="00EB0F4E" w:rsidP="00EB0F4E">
      <w:pPr>
        <w:pStyle w:val="a4"/>
        <w:ind w:firstLine="0"/>
        <w:jc w:val="center"/>
      </w:pPr>
      <w:r w:rsidRPr="00EB0F4E">
        <w:rPr>
          <w:noProof/>
        </w:rPr>
        <w:drawing>
          <wp:inline distT="0" distB="0" distL="0" distR="0" wp14:anchorId="7794E972" wp14:editId="701B0DC1">
            <wp:extent cx="6299835" cy="3447415"/>
            <wp:effectExtent l="0" t="0" r="571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47F0" w14:textId="4933BCD1" w:rsidR="006833B2" w:rsidRPr="004048D6" w:rsidRDefault="006833B2" w:rsidP="004048D6">
      <w:pPr>
        <w:pStyle w:val="a4"/>
        <w:jc w:val="center"/>
      </w:pPr>
      <w:r>
        <w:t xml:space="preserve">Рисунок 10 – </w:t>
      </w:r>
      <w:r w:rsidR="00A214DD">
        <w:t>Результат Быстрой сортировки</w:t>
      </w:r>
      <w:r>
        <w:t xml:space="preserve"> </w:t>
      </w:r>
    </w:p>
    <w:p w14:paraId="452E47AD" w14:textId="58EB9B33" w:rsidR="00EB0F4E" w:rsidRDefault="00EB0F4E" w:rsidP="00EB0F4E">
      <w:pPr>
        <w:pStyle w:val="a4"/>
      </w:pPr>
    </w:p>
    <w:p w14:paraId="61ADD78E" w14:textId="298C03B8" w:rsidR="00EB0F4E" w:rsidRDefault="00EB0F4E" w:rsidP="00EB0F4E">
      <w:pPr>
        <w:pStyle w:val="a4"/>
        <w:ind w:firstLine="0"/>
        <w:jc w:val="center"/>
      </w:pPr>
      <w:r w:rsidRPr="00EB0F4E">
        <w:rPr>
          <w:noProof/>
        </w:rPr>
        <w:lastRenderedPageBreak/>
        <w:drawing>
          <wp:inline distT="0" distB="0" distL="0" distR="0" wp14:anchorId="702733CD" wp14:editId="2AFB2381">
            <wp:extent cx="6149873" cy="4038950"/>
            <wp:effectExtent l="0" t="0" r="381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E3D" w14:textId="18FDA571" w:rsidR="006833B2" w:rsidRPr="004048D6" w:rsidRDefault="006833B2" w:rsidP="004048D6">
      <w:pPr>
        <w:pStyle w:val="a4"/>
        <w:jc w:val="center"/>
      </w:pPr>
      <w:r>
        <w:t xml:space="preserve">Рисунок 11 – </w:t>
      </w:r>
      <w:r w:rsidR="00A214DD">
        <w:t>Результат сортировки записей Гномьей сортировкой</w:t>
      </w:r>
    </w:p>
    <w:p w14:paraId="7B778601" w14:textId="77777777" w:rsidR="006833B2" w:rsidRPr="00EB0F4E" w:rsidRDefault="006833B2" w:rsidP="00EB0F4E">
      <w:pPr>
        <w:pStyle w:val="a4"/>
        <w:ind w:firstLine="0"/>
        <w:jc w:val="center"/>
      </w:pPr>
    </w:p>
    <w:p w14:paraId="76FA8E82" w14:textId="77777777" w:rsidR="00416E7E" w:rsidRDefault="00416E7E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61944695" w14:textId="1B7873AE" w:rsidR="00EB077A" w:rsidRPr="00850DD5" w:rsidRDefault="0073624F" w:rsidP="00EB0273">
      <w:pPr>
        <w:pStyle w:val="a3"/>
      </w:pPr>
      <w:bookmarkStart w:id="11" w:name="_Toc125459418"/>
      <w:r>
        <w:lastRenderedPageBreak/>
        <w:t>Полученные результаты</w:t>
      </w:r>
      <w:bookmarkEnd w:id="11"/>
    </w:p>
    <w:p w14:paraId="10649FDE" w14:textId="76EDD114" w:rsidR="009B1565" w:rsidRDefault="00353CA8" w:rsidP="009B1565">
      <w:pPr>
        <w:pStyle w:val="a4"/>
      </w:pPr>
      <w:r w:rsidRPr="00850DD5">
        <w:tab/>
      </w:r>
    </w:p>
    <w:p w14:paraId="1C7AE474" w14:textId="197CDF54" w:rsidR="006833B2" w:rsidRDefault="002B335A" w:rsidP="009B1565">
      <w:pPr>
        <w:pStyle w:val="a4"/>
      </w:pPr>
      <w:r>
        <w:t>Получены характеристики</w:t>
      </w:r>
      <w:r w:rsidR="006833B2">
        <w:t xml:space="preserve"> разн</w:t>
      </w:r>
      <w:r>
        <w:t>ых</w:t>
      </w:r>
      <w:r w:rsidR="006833B2">
        <w:t xml:space="preserve"> вид</w:t>
      </w:r>
      <w:r>
        <w:t>ов</w:t>
      </w:r>
      <w:r w:rsidR="006833B2">
        <w:t xml:space="preserve"> сортировок с разными видами данных.</w:t>
      </w:r>
      <w:r w:rsidR="0073624F">
        <w:t xml:space="preserve"> </w:t>
      </w:r>
      <w:r w:rsidR="00706CCD">
        <w:t>С</w:t>
      </w:r>
      <w:r w:rsidR="0073624F">
        <w:t>равн</w:t>
      </w:r>
      <w:r w:rsidR="00706CCD">
        <w:t>ив</w:t>
      </w:r>
      <w:r w:rsidR="0073624F">
        <w:t xml:space="preserve"> характеристик</w:t>
      </w:r>
      <w:r w:rsidR="00706CCD">
        <w:t>и</w:t>
      </w:r>
      <w:r w:rsidR="0073624F">
        <w:t xml:space="preserve"> можно </w:t>
      </w:r>
      <w:r w:rsidR="00706CCD">
        <w:t xml:space="preserve">оценить каждую сортировку. Сортировка простыми вставками </w:t>
      </w:r>
      <w:r w:rsidR="00416E7E">
        <w:t>занимает второе место по скорости работ</w:t>
      </w:r>
      <w:r w:rsidR="002B6047">
        <w:t>ы</w:t>
      </w:r>
      <w:r w:rsidR="00416E7E">
        <w:t>, что доказывает ее эффективность. Сортировка простым обменом является самой медленной из-за очень большого количества сравнений</w:t>
      </w:r>
      <w:r w:rsidR="002B6047">
        <w:t xml:space="preserve"> и перестановок</w:t>
      </w:r>
      <w:r w:rsidR="00416E7E">
        <w:t xml:space="preserve">. Сортировка простым </w:t>
      </w:r>
      <w:r w:rsidR="002B6047">
        <w:t>выбором</w:t>
      </w:r>
      <w:r w:rsidR="00416E7E">
        <w:t xml:space="preserve"> имеет такое же количество сравнений, как и сортировка простым обменом, но из-за того, что количество перестановок в тысячу раз меньше,</w:t>
      </w:r>
      <w:r w:rsidR="002B6047">
        <w:t xml:space="preserve"> значительно уменьшает</w:t>
      </w:r>
      <w:r w:rsidR="00416E7E">
        <w:t xml:space="preserve"> время, потраченное на сравнения</w:t>
      </w:r>
      <w:r w:rsidR="002B6047">
        <w:t>. Гномья сортировка является модификацией сортировки простым выбором, а именно в ней оптимизировано количество сравнений, что делает ее быстрее чем сортировку простым обменом. Быстрая сортировка является самой быстрой.</w:t>
      </w:r>
    </w:p>
    <w:p w14:paraId="0665324A" w14:textId="4BC65CD6" w:rsidR="002B6047" w:rsidRDefault="002B6047">
      <w:pPr>
        <w:rPr>
          <w:rFonts w:ascii="Times New Roman" w:eastAsia="Times New Roman" w:hAnsi="Times New Roman" w:cs="Times New Roman"/>
          <w:noProof/>
          <w:kern w:val="3"/>
          <w:sz w:val="28"/>
          <w:szCs w:val="20"/>
          <w:lang w:eastAsia="zh-CN" w:bidi="hi-IN"/>
        </w:rPr>
      </w:pPr>
      <w:r>
        <w:rPr>
          <w:noProof/>
        </w:rPr>
        <w:br w:type="page"/>
      </w:r>
    </w:p>
    <w:p w14:paraId="13E46A51" w14:textId="3F488EF5" w:rsidR="00706CCD" w:rsidRPr="002B6047" w:rsidRDefault="002B6047" w:rsidP="002B6047">
      <w:pPr>
        <w:pStyle w:val="a3"/>
        <w:rPr>
          <w:lang w:val="en-US"/>
        </w:rPr>
      </w:pPr>
      <w:bookmarkStart w:id="12" w:name="_Toc125459419"/>
      <w:r>
        <w:lastRenderedPageBreak/>
        <w:t>Приложение</w:t>
      </w:r>
      <w:bookmarkEnd w:id="12"/>
    </w:p>
    <w:p w14:paraId="14187F7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0ADE242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14:paraId="071E25E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using System.Diagnostics;</w:t>
      </w:r>
    </w:p>
    <w:p w14:paraId="2A9FF6E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14:paraId="55D0BD8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14:paraId="4404851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using Microsoft.Office.Interop.Excel;</w:t>
      </w:r>
    </w:p>
    <w:p w14:paraId="7C7230E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CBB3B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namespace DifferentSortings</w:t>
      </w:r>
    </w:p>
    <w:p w14:paraId="78BA2F3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B1887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internal class Program</w:t>
      </w:r>
    </w:p>
    <w:p w14:paraId="4ACC843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F8DCB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public static int qunt = 0;</w:t>
      </w:r>
    </w:p>
    <w:p w14:paraId="40373A4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private static void FillFile(string path, int quantity)</w:t>
      </w:r>
    </w:p>
    <w:p w14:paraId="21C4B18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1DB772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StreamWriter sw = new StreamWriter(path, false);</w:t>
      </w:r>
    </w:p>
    <w:p w14:paraId="2B77480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Random rnd = new Random();</w:t>
      </w:r>
    </w:p>
    <w:p w14:paraId="1A13BA4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quantity; i++)</w:t>
      </w:r>
    </w:p>
    <w:p w14:paraId="01DDAE9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080130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if (i == quantity - 1)</w:t>
      </w:r>
    </w:p>
    <w:p w14:paraId="3C65C4A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7367A3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sw.Write(rnd.Next(-10000, 10001));</w:t>
      </w:r>
    </w:p>
    <w:p w14:paraId="6FFA416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ABEE9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54EC557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996BA6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sw.Write(rnd.Next(-10000, 10001) + " ");</w:t>
      </w:r>
    </w:p>
    <w:p w14:paraId="7678C50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22C44D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5999B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6BB2E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sw.Close();</w:t>
      </w:r>
    </w:p>
    <w:p w14:paraId="65BA966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2851B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D2EB9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private static int[] CreateArray(string path)   </w:t>
      </w:r>
    </w:p>
    <w:p w14:paraId="79A3BB3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95321C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StreamReader sr = new StreamReader(path);</w:t>
      </w:r>
    </w:p>
    <w:p w14:paraId="25428FB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string numbers = sr.ReadLine();</w:t>
      </w:r>
    </w:p>
    <w:p w14:paraId="058FB4C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sr.Close();</w:t>
      </w:r>
    </w:p>
    <w:p w14:paraId="7516D53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FF5FA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var array = numbers.Split(' ').Where(x =&gt; !string.IsNullOrWhiteSpace(x)).Select(x =&gt; int.Parse(x)).ToArray();</w:t>
      </w:r>
    </w:p>
    <w:p w14:paraId="6B06338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return array;</w:t>
      </w:r>
    </w:p>
    <w:p w14:paraId="67F2DCE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10E89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2B72FC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private static void WriteArray(int[] array)</w:t>
      </w:r>
    </w:p>
    <w:p w14:paraId="48B0161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4C70C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foreach (var i in array)</w:t>
      </w:r>
    </w:p>
    <w:p w14:paraId="5D8FA63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AE9361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Console.Write(i + "  ");</w:t>
      </w:r>
    </w:p>
    <w:p w14:paraId="0FCE137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CC70F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Console.WriteLine();</w:t>
      </w:r>
    </w:p>
    <w:p w14:paraId="1115FC2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7686E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21607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private static int[] SelectSizeArrayOrStructs(ref int quant)</w:t>
      </w:r>
    </w:p>
    <w:p w14:paraId="2C7EC9A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70B521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int[] originalArray = new int[]{};</w:t>
      </w:r>
    </w:p>
    <w:p w14:paraId="2858A28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B5F158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Console.Clear();</w:t>
      </w:r>
    </w:p>
    <w:p w14:paraId="39C93CF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Console.WriteLine("\tКоличество чисел:\n" +</w:t>
      </w:r>
    </w:p>
    <w:p w14:paraId="7834019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r w:rsidRPr="00E20C6B">
        <w:rPr>
          <w:rFonts w:ascii="Courier New" w:hAnsi="Courier New" w:cs="Courier New"/>
          <w:sz w:val="20"/>
          <w:szCs w:val="20"/>
        </w:rPr>
        <w:t>"1. 500\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7E2D79A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      "2. 1000\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31A11BA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      "3. 5000\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0CAE34E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      "4. Гномья сортировка записей ");</w:t>
      </w:r>
    </w:p>
    <w:p w14:paraId="1231337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04909ED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</w:t>
      </w:r>
      <w:r w:rsidRPr="00E20C6B">
        <w:rPr>
          <w:rFonts w:ascii="Courier New" w:hAnsi="Courier New" w:cs="Courier New"/>
          <w:sz w:val="20"/>
          <w:szCs w:val="20"/>
          <w:lang w:val="en-US"/>
        </w:rPr>
        <w:t>switch (Console.ReadKey().Key)</w:t>
      </w:r>
    </w:p>
    <w:p w14:paraId="3B29AD6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8EE8E2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case ConsoleKey.D1:</w:t>
      </w:r>
    </w:p>
    <w:p w14:paraId="02D0556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File.WriteAllText(@"..\..\Data\500num.txt", string.Empty);</w:t>
      </w:r>
    </w:p>
    <w:p w14:paraId="0D69CF4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FillFile(@"..\..\Data\500num.txt", 500);</w:t>
      </w:r>
    </w:p>
    <w:p w14:paraId="2F409AE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quant = 500;</w:t>
      </w:r>
    </w:p>
    <w:p w14:paraId="5C825EF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originalArray = CreateArray(@"..\..\Data\500num.txt");</w:t>
      </w:r>
    </w:p>
    <w:p w14:paraId="1080F5A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E5DDB8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case ConsoleKey.D2:</w:t>
      </w:r>
    </w:p>
    <w:p w14:paraId="31BC3A5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File.WriteAllText(@"..\..\Data\1000num.txt", string.Empty);</w:t>
      </w:r>
    </w:p>
    <w:p w14:paraId="1D16E31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FillFile(@"..\..\Data\1000num.txt", 1000);</w:t>
      </w:r>
    </w:p>
    <w:p w14:paraId="1212A7C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quant = 1000;</w:t>
      </w:r>
    </w:p>
    <w:p w14:paraId="70BB162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originalArray = CreateArray(@"..\..\Data\1000num.txt");</w:t>
      </w:r>
    </w:p>
    <w:p w14:paraId="544E552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C25717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case ConsoleKey.D3:</w:t>
      </w:r>
    </w:p>
    <w:p w14:paraId="237DBF5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File.WriteAllText(@"..\..\Data\5000num.txt", string.Empty);</w:t>
      </w:r>
    </w:p>
    <w:p w14:paraId="2A22246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FillFile(@"..\..\Data\5000num.txt", 5000);</w:t>
      </w:r>
    </w:p>
    <w:p w14:paraId="7ADC4FC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quant = 5000;</w:t>
      </w:r>
    </w:p>
    <w:p w14:paraId="70EE3C0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originalArray = CreateArray(@"..\..\Data\5000num.txt");</w:t>
      </w:r>
    </w:p>
    <w:p w14:paraId="7E816FD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6AC9E3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case ConsoleKey.D4:</w:t>
      </w:r>
    </w:p>
    <w:p w14:paraId="673D86D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int count = 0;</w:t>
      </w:r>
    </w:p>
    <w:p w14:paraId="3E6B5D3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37E4092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var sr = new StreamReader(@"..\..\Data\Datat.txt");</w:t>
      </w:r>
    </w:p>
    <w:p w14:paraId="423F246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while ((sr.ReadLine()) != null)</w:t>
      </w:r>
    </w:p>
    <w:p w14:paraId="0B63A4F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8BB3CC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count++;</w:t>
      </w:r>
    </w:p>
    <w:p w14:paraId="1217F4A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C11EB1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sr.Close();</w:t>
      </w:r>
    </w:p>
    <w:p w14:paraId="16746FD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3D54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var textInArray = new string[count]; </w:t>
      </w:r>
    </w:p>
    <w:p w14:paraId="244947B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var structsArray = new Game[count / 3];</w:t>
      </w:r>
    </w:p>
    <w:p w14:paraId="2A5182F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141AE44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var sr2 = new StreamReader(@"..\..\Data\Datat.txt");</w:t>
      </w:r>
    </w:p>
    <w:p w14:paraId="66B42C6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count; i++)</w:t>
      </w:r>
    </w:p>
    <w:p w14:paraId="2917E5C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4D7AB6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textInArray[i] = sr2.ReadLine();</w:t>
      </w:r>
    </w:p>
    <w:p w14:paraId="30D7AEF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D61039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sr2.Close();</w:t>
      </w:r>
    </w:p>
    <w:p w14:paraId="6DD29B7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43A3944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0, j = 0; i &lt; count; i += 3, j ++)</w:t>
      </w:r>
    </w:p>
    <w:p w14:paraId="757D26E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D4AA9C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structsArray[j] = new Game(textInArray[i], textInArray[i+1], int.Parse(textInArray[i+2]));</w:t>
      </w:r>
    </w:p>
    <w:p w14:paraId="146068A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19B7FF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Sortings.GnomeSort(structsArray);</w:t>
      </w:r>
    </w:p>
    <w:p w14:paraId="55893AD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A40E1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Console.Clear();</w:t>
      </w:r>
    </w:p>
    <w:p w14:paraId="0CBD987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8E0C3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Console.ForegroundColor = ConsoleColor.Blue;</w:t>
      </w:r>
    </w:p>
    <w:p w14:paraId="447708F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Console.SetCursorPosition(0, 0);</w:t>
      </w:r>
    </w:p>
    <w:p w14:paraId="25A0096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Console.Write("Название игры");</w:t>
      </w:r>
    </w:p>
    <w:p w14:paraId="0794AEA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Console.SetCursorPosition(40, 0);</w:t>
      </w:r>
    </w:p>
    <w:p w14:paraId="6DFDCD8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Console.Write("Жанр");</w:t>
      </w:r>
    </w:p>
    <w:p w14:paraId="3CC3AEF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Console.SetCursorPosition(80, 0);</w:t>
      </w:r>
    </w:p>
    <w:p w14:paraId="3A1BB5E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Console.Write("Рейтинг");</w:t>
      </w:r>
    </w:p>
    <w:p w14:paraId="541E7B5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Console.ResetColor();</w:t>
      </w:r>
    </w:p>
    <w:p w14:paraId="306FA92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46BA0FF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count / 3; i &gt; 0; i--)</w:t>
      </w:r>
    </w:p>
    <w:p w14:paraId="6B046BA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3A29A1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Console.SetCursorPosition(0, count / 3 - i + 1);</w:t>
      </w:r>
    </w:p>
    <w:p w14:paraId="2FFF506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Console.Write(structsArray[i - 1].Name);</w:t>
      </w:r>
    </w:p>
    <w:p w14:paraId="70BD7C8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Console.SetCursorPosition(40, count / 3 - i + 1);</w:t>
      </w:r>
    </w:p>
    <w:p w14:paraId="305E33F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Console.Write(structsArray[i - 1].GameType);</w:t>
      </w:r>
    </w:p>
    <w:p w14:paraId="28FC28C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Console.SetCursorPosition(80, count / 3 - i + 1);</w:t>
      </w:r>
    </w:p>
    <w:p w14:paraId="6CB52DE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Console.Write(structsArray[i - 1].Rating);</w:t>
      </w:r>
    </w:p>
    <w:p w14:paraId="7DAF38C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462140B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4BCAF6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A1029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1CED395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Console.ReadKey();</w:t>
      </w:r>
    </w:p>
    <w:p w14:paraId="53BD9A5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Environment.Exit(0);</w:t>
      </w:r>
    </w:p>
    <w:p w14:paraId="2BD5FBD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SelectSizeArrayOrStructs(ref quant);</w:t>
      </w:r>
    </w:p>
    <w:p w14:paraId="4B2BBFA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68641AE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368A9F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14:paraId="414E573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SelectSizeArrayOrStructs(ref quant);</w:t>
      </w:r>
    </w:p>
    <w:p w14:paraId="75744F3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A10BFD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9C452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return originalArray;</w:t>
      </w:r>
    </w:p>
    <w:p w14:paraId="69154C1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1522A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2DEB2F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static void WriteInFile(int swap, int comparison, object time)</w:t>
      </w:r>
    </w:p>
    <w:p w14:paraId="4484690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BCF27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StreamWriter sw = new StreamWriter(@"..\..\Data\characteristics.txt", true);</w:t>
      </w:r>
    </w:p>
    <w:p w14:paraId="39AF051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A641EB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sw.Write($"{comparison} {swap} {time} \n");</w:t>
      </w:r>
    </w:p>
    <w:p w14:paraId="3DFB7C5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sw.Close();</w:t>
      </w:r>
    </w:p>
    <w:p w14:paraId="73DE0D5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B2A67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8A9C1D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private static void Refresh(int[] originalArray, int[] array, ref int counterSwap, ref int counterComparison)</w:t>
      </w:r>
    </w:p>
    <w:p w14:paraId="537DD99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E11BEE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Array.Copy(originalArray, array, originalArray.Length);</w:t>
      </w:r>
    </w:p>
    <w:p w14:paraId="29D4F16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counterComparison = 0;</w:t>
      </w:r>
    </w:p>
    <w:p w14:paraId="693E5F6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counterSwap = 0;</w:t>
      </w:r>
    </w:p>
    <w:p w14:paraId="18DDC6F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27749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7B14DF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private static void Refresh(int[] originalArray, int[] array)</w:t>
      </w:r>
    </w:p>
    <w:p w14:paraId="680855D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2D20EF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Array.Copy(originalArray, array, originalArray.Length);</w:t>
      </w:r>
    </w:p>
    <w:p w14:paraId="6F950F3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75A9F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107363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B8882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public static void Main(string[] args)</w:t>
      </w:r>
    </w:p>
    <w:p w14:paraId="0E4BC01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152B9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Console.CursorVisible = false;</w:t>
      </w:r>
    </w:p>
    <w:p w14:paraId="463615A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E95A5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A3ACD8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int[] originalArray = SelectSizeArrayOrStructs(ref qunt);</w:t>
      </w:r>
    </w:p>
    <w:p w14:paraId="4CEBE12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int[] fakeArray = new int[originalArray.Length];</w:t>
      </w:r>
    </w:p>
    <w:p w14:paraId="1028791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BA59D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Array.Copy(originalArray, fakeArray, originalArray.Length);</w:t>
      </w:r>
    </w:p>
    <w:p w14:paraId="3715A24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3FFBD3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counterSwap = 0;</w:t>
      </w:r>
    </w:p>
    <w:p w14:paraId="150B842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counterСomparison = 0;</w:t>
      </w:r>
    </w:p>
    <w:p w14:paraId="75D9D8C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5F54B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bool exit = true; </w:t>
      </w:r>
    </w:p>
    <w:p w14:paraId="0141D05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while(exit)</w:t>
      </w:r>
    </w:p>
    <w:p w14:paraId="54E1731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0A088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Console.Clear();</w:t>
      </w:r>
    </w:p>
    <w:p w14:paraId="63F55AE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Console.WriteLine("\tОпции:\n" +</w:t>
      </w:r>
    </w:p>
    <w:p w14:paraId="56AC936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r w:rsidRPr="00E20C6B">
        <w:rPr>
          <w:rFonts w:ascii="Courier New" w:hAnsi="Courier New" w:cs="Courier New"/>
          <w:sz w:val="20"/>
          <w:szCs w:val="20"/>
        </w:rPr>
        <w:t>"1. Сортировка простыми вставками\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359EACB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          "2. Сортировка простым обменом\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235465A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          "3. Сортировка простым выбором\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77CBD56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"4. Гномья\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61C7FE8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          "5. Быстрая сортировка\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507B8C6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          "6. Характеристики сортировок\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2EC5463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E20C6B">
        <w:rPr>
          <w:rFonts w:ascii="Courier New" w:hAnsi="Courier New" w:cs="Courier New"/>
          <w:sz w:val="20"/>
          <w:szCs w:val="20"/>
          <w:lang w:val="en-US"/>
        </w:rPr>
        <w:t>"7. Выход\n");</w:t>
      </w:r>
    </w:p>
    <w:p w14:paraId="6122C7A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E52233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switch (Console.ReadKey().Key)</w:t>
      </w:r>
    </w:p>
    <w:p w14:paraId="001CDA4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DEDC61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case ConsoleKey.D1:</w:t>
      </w:r>
    </w:p>
    <w:p w14:paraId="55D4DEA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Console.Clear();</w:t>
      </w:r>
    </w:p>
    <w:p w14:paraId="626DCE5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fakeArray);</w:t>
      </w:r>
    </w:p>
    <w:p w14:paraId="299178C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4CD36BB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</w:t>
      </w:r>
      <w:r w:rsidRPr="00E20C6B">
        <w:rPr>
          <w:rFonts w:ascii="Courier New" w:hAnsi="Courier New" w:cs="Courier New"/>
          <w:sz w:val="20"/>
          <w:szCs w:val="20"/>
        </w:rPr>
        <w:t>.</w:t>
      </w:r>
      <w:r w:rsidRPr="00E20C6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E20C6B">
        <w:rPr>
          <w:rFonts w:ascii="Courier New" w:hAnsi="Courier New" w:cs="Courier New"/>
          <w:sz w:val="20"/>
          <w:szCs w:val="20"/>
        </w:rPr>
        <w:t>("\</w:t>
      </w:r>
      <w:r w:rsidRPr="00E20C6B">
        <w:rPr>
          <w:rFonts w:ascii="Courier New" w:hAnsi="Courier New" w:cs="Courier New"/>
          <w:sz w:val="20"/>
          <w:szCs w:val="20"/>
          <w:lang w:val="en-US"/>
        </w:rPr>
        <w:t>t</w:t>
      </w:r>
      <w:r w:rsidRPr="00E20C6B">
        <w:rPr>
          <w:rFonts w:ascii="Courier New" w:hAnsi="Courier New" w:cs="Courier New"/>
          <w:sz w:val="20"/>
          <w:szCs w:val="20"/>
        </w:rPr>
        <w:t>Сортировка простыми вставками\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Было:");</w:t>
      </w:r>
    </w:p>
    <w:p w14:paraId="65D759B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20C6B">
        <w:rPr>
          <w:rFonts w:ascii="Courier New" w:hAnsi="Courier New" w:cs="Courier New"/>
          <w:sz w:val="20"/>
          <w:szCs w:val="20"/>
          <w:lang w:val="en-US"/>
        </w:rPr>
        <w:t>Console.ResetColor();</w:t>
      </w:r>
    </w:p>
    <w:p w14:paraId="119A8BD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70F38B5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4A34CF4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Sortings.InsertionSort(fakeArray);</w:t>
      </w:r>
    </w:p>
    <w:p w14:paraId="6700FF2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2C4980F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1AE6537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Console.WriteLine("\nСтало:");</w:t>
      </w:r>
    </w:p>
    <w:p w14:paraId="111D934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Console.ResetColor();</w:t>
      </w:r>
    </w:p>
    <w:p w14:paraId="36A75BA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4D7458E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Console.ReadKey();</w:t>
      </w:r>
    </w:p>
    <w:p w14:paraId="038489F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EAC901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case ConsoleKey.D2:</w:t>
      </w:r>
    </w:p>
    <w:p w14:paraId="0D21466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Console.Clear();</w:t>
      </w:r>
    </w:p>
    <w:p w14:paraId="5097D60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fakeArray);</w:t>
      </w:r>
    </w:p>
    <w:p w14:paraId="6BF9E1B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6C55254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</w:t>
      </w:r>
      <w:r w:rsidRPr="00E20C6B">
        <w:rPr>
          <w:rFonts w:ascii="Courier New" w:hAnsi="Courier New" w:cs="Courier New"/>
          <w:sz w:val="20"/>
          <w:szCs w:val="20"/>
        </w:rPr>
        <w:t>.</w:t>
      </w:r>
      <w:r w:rsidRPr="00E20C6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E20C6B">
        <w:rPr>
          <w:rFonts w:ascii="Courier New" w:hAnsi="Courier New" w:cs="Courier New"/>
          <w:sz w:val="20"/>
          <w:szCs w:val="20"/>
        </w:rPr>
        <w:t>("\</w:t>
      </w:r>
      <w:r w:rsidRPr="00E20C6B">
        <w:rPr>
          <w:rFonts w:ascii="Courier New" w:hAnsi="Courier New" w:cs="Courier New"/>
          <w:sz w:val="20"/>
          <w:szCs w:val="20"/>
          <w:lang w:val="en-US"/>
        </w:rPr>
        <w:t>t</w:t>
      </w:r>
      <w:r w:rsidRPr="00E20C6B">
        <w:rPr>
          <w:rFonts w:ascii="Courier New" w:hAnsi="Courier New" w:cs="Courier New"/>
          <w:sz w:val="20"/>
          <w:szCs w:val="20"/>
        </w:rPr>
        <w:t>Сортировка простыми обменом\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Было:");</w:t>
      </w:r>
    </w:p>
    <w:p w14:paraId="198357E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20C6B">
        <w:rPr>
          <w:rFonts w:ascii="Courier New" w:hAnsi="Courier New" w:cs="Courier New"/>
          <w:sz w:val="20"/>
          <w:szCs w:val="20"/>
          <w:lang w:val="en-US"/>
        </w:rPr>
        <w:t>Console.ResetColor();</w:t>
      </w:r>
    </w:p>
    <w:p w14:paraId="5ECF12C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491127E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323586B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Sortings.BubbleSort(fakeArray);</w:t>
      </w:r>
    </w:p>
    <w:p w14:paraId="4A7CF4B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36C5D89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5F13023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Console.WriteLine("\nСтало:");</w:t>
      </w:r>
    </w:p>
    <w:p w14:paraId="77486D9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Console.ResetColor();</w:t>
      </w:r>
    </w:p>
    <w:p w14:paraId="30A0240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0A91E30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Console.ReadKey();</w:t>
      </w:r>
    </w:p>
    <w:p w14:paraId="19C0356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DCD756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case ConsoleKey.D3:</w:t>
      </w:r>
    </w:p>
    <w:p w14:paraId="4E1EBB9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Console.Clear();</w:t>
      </w:r>
    </w:p>
    <w:p w14:paraId="0C0FD71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fakeArray);</w:t>
      </w:r>
    </w:p>
    <w:p w14:paraId="56BB668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6E58DBF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</w:t>
      </w:r>
      <w:r w:rsidRPr="00E20C6B">
        <w:rPr>
          <w:rFonts w:ascii="Courier New" w:hAnsi="Courier New" w:cs="Courier New"/>
          <w:sz w:val="20"/>
          <w:szCs w:val="20"/>
        </w:rPr>
        <w:t>.</w:t>
      </w:r>
      <w:r w:rsidRPr="00E20C6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E20C6B">
        <w:rPr>
          <w:rFonts w:ascii="Courier New" w:hAnsi="Courier New" w:cs="Courier New"/>
          <w:sz w:val="20"/>
          <w:szCs w:val="20"/>
        </w:rPr>
        <w:t>("\</w:t>
      </w:r>
      <w:r w:rsidRPr="00E20C6B">
        <w:rPr>
          <w:rFonts w:ascii="Courier New" w:hAnsi="Courier New" w:cs="Courier New"/>
          <w:sz w:val="20"/>
          <w:szCs w:val="20"/>
          <w:lang w:val="en-US"/>
        </w:rPr>
        <w:t>t</w:t>
      </w:r>
      <w:r w:rsidRPr="00E20C6B">
        <w:rPr>
          <w:rFonts w:ascii="Courier New" w:hAnsi="Courier New" w:cs="Courier New"/>
          <w:sz w:val="20"/>
          <w:szCs w:val="20"/>
        </w:rPr>
        <w:t>Сортировка простым выбором\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Было:");</w:t>
      </w:r>
    </w:p>
    <w:p w14:paraId="61FCC41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20C6B">
        <w:rPr>
          <w:rFonts w:ascii="Courier New" w:hAnsi="Courier New" w:cs="Courier New"/>
          <w:sz w:val="20"/>
          <w:szCs w:val="20"/>
          <w:lang w:val="en-US"/>
        </w:rPr>
        <w:t>Console.ResetColor();</w:t>
      </w:r>
    </w:p>
    <w:p w14:paraId="38FC7DC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49711A3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1306DC2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Sortings.SelectionSort(fakeArray);</w:t>
      </w:r>
    </w:p>
    <w:p w14:paraId="0937FAB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439AFE3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2C16C6B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Console.WriteLine("\nСтало:");</w:t>
      </w:r>
    </w:p>
    <w:p w14:paraId="00D137D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Console.ResetColor();</w:t>
      </w:r>
    </w:p>
    <w:p w14:paraId="7556F34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23C037B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Console.ReadKey();</w:t>
      </w:r>
    </w:p>
    <w:p w14:paraId="2026917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2A86E1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case ConsoleKey.D4:</w:t>
      </w:r>
    </w:p>
    <w:p w14:paraId="1293F74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Console.Clear();</w:t>
      </w:r>
    </w:p>
    <w:p w14:paraId="5181CB2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fakeArray);</w:t>
      </w:r>
    </w:p>
    <w:p w14:paraId="7B5BE47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0F58C41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Console.WriteLine("\tГномья\nБыло:");</w:t>
      </w:r>
    </w:p>
    <w:p w14:paraId="5B682B0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Console.ResetColor();</w:t>
      </w:r>
    </w:p>
    <w:p w14:paraId="4647A8F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462A34D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5C3A1AE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Sortings.GnomeSort(fakeArray);</w:t>
      </w:r>
    </w:p>
    <w:p w14:paraId="3C2636D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21123DF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53E08D4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Console.WriteLine("\nСтало:");</w:t>
      </w:r>
    </w:p>
    <w:p w14:paraId="6899382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Console.ResetColor();</w:t>
      </w:r>
    </w:p>
    <w:p w14:paraId="590D36E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6B00B90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Console.ReadKey();</w:t>
      </w:r>
    </w:p>
    <w:p w14:paraId="15C70B5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100B2C0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case ConsoleKey.D5:</w:t>
      </w:r>
    </w:p>
    <w:p w14:paraId="17A4C21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Console.Clear();</w:t>
      </w:r>
    </w:p>
    <w:p w14:paraId="26B6B30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fakeArray);</w:t>
      </w:r>
    </w:p>
    <w:p w14:paraId="49FE5EF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Console.ForegroundColor = ConsoleColor.Blue;</w:t>
      </w:r>
    </w:p>
    <w:p w14:paraId="3E8D301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</w:t>
      </w:r>
      <w:r w:rsidRPr="00E20C6B">
        <w:rPr>
          <w:rFonts w:ascii="Courier New" w:hAnsi="Courier New" w:cs="Courier New"/>
          <w:sz w:val="20"/>
          <w:szCs w:val="20"/>
        </w:rPr>
        <w:t>.</w:t>
      </w:r>
      <w:r w:rsidRPr="00E20C6B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E20C6B">
        <w:rPr>
          <w:rFonts w:ascii="Courier New" w:hAnsi="Courier New" w:cs="Courier New"/>
          <w:sz w:val="20"/>
          <w:szCs w:val="20"/>
        </w:rPr>
        <w:t>("\</w:t>
      </w:r>
      <w:r w:rsidRPr="00E20C6B">
        <w:rPr>
          <w:rFonts w:ascii="Courier New" w:hAnsi="Courier New" w:cs="Courier New"/>
          <w:sz w:val="20"/>
          <w:szCs w:val="20"/>
          <w:lang w:val="en-US"/>
        </w:rPr>
        <w:t>t</w:t>
      </w:r>
      <w:r w:rsidRPr="00E20C6B">
        <w:rPr>
          <w:rFonts w:ascii="Courier New" w:hAnsi="Courier New" w:cs="Courier New"/>
          <w:sz w:val="20"/>
          <w:szCs w:val="20"/>
        </w:rPr>
        <w:t>Быстрая сортировка\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Было:");</w:t>
      </w:r>
    </w:p>
    <w:p w14:paraId="497BF6A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20C6B">
        <w:rPr>
          <w:rFonts w:ascii="Courier New" w:hAnsi="Courier New" w:cs="Courier New"/>
          <w:sz w:val="20"/>
          <w:szCs w:val="20"/>
          <w:lang w:val="en-US"/>
        </w:rPr>
        <w:t>Console.ResetColor();</w:t>
      </w:r>
    </w:p>
    <w:p w14:paraId="33B2DD0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6FD7413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2FEEDB9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Sortings.QuickSort(fakeArray, 0, fakeArray.Length - 1);</w:t>
      </w:r>
    </w:p>
    <w:p w14:paraId="796AF14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16B6AD8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Console.ForegroundColor = ConsoleColor.Blue;</w:t>
      </w:r>
    </w:p>
    <w:p w14:paraId="792ABB4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Console.WriteLine("\nСтало:");</w:t>
      </w:r>
    </w:p>
    <w:p w14:paraId="775F59F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Console.ResetColor();</w:t>
      </w:r>
    </w:p>
    <w:p w14:paraId="200B94E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WriteArray(fakeArray);</w:t>
      </w:r>
    </w:p>
    <w:p w14:paraId="775B331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Console.ReadKey();</w:t>
      </w:r>
    </w:p>
    <w:p w14:paraId="00C49BE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119EBC8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case ConsoleKey.D6:</w:t>
      </w:r>
    </w:p>
    <w:p w14:paraId="11B329F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Console.Clear();</w:t>
      </w:r>
    </w:p>
    <w:p w14:paraId="215D9A1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File.WriteAllText(@"..\..\Data\characteristics.txt", string.Empty);</w:t>
      </w:r>
    </w:p>
    <w:p w14:paraId="1EEC829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725B899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var time = new Stopwatch();</w:t>
      </w:r>
    </w:p>
    <w:p w14:paraId="3CBAC2D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time.Start();</w:t>
      </w:r>
    </w:p>
    <w:p w14:paraId="63D22EF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Sortings.InsertionSort(fakeArray, ref counterSwap, ref counterСomparison);</w:t>
      </w:r>
    </w:p>
    <w:p w14:paraId="11617B2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time.Stop();</w:t>
      </w:r>
    </w:p>
    <w:p w14:paraId="63BF29F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B9C08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WriteInFile(counterSwap, counterСomparison, time.ElapsedTicks);</w:t>
      </w:r>
    </w:p>
    <w:p w14:paraId="6C1C903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fakeArray, ref counterSwap, ref counterСomparison);</w:t>
      </w:r>
    </w:p>
    <w:p w14:paraId="1ED4F07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6A19A32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time.Restart();</w:t>
      </w:r>
    </w:p>
    <w:p w14:paraId="7493EEA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time.Start();</w:t>
      </w:r>
    </w:p>
    <w:p w14:paraId="6A38137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Sortings.BubbleSort(fakeArray, ref counterSwap, ref counterСomparison);</w:t>
      </w:r>
    </w:p>
    <w:p w14:paraId="045004D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time.Stop();</w:t>
      </w:r>
    </w:p>
    <w:p w14:paraId="0CD5831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12056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WriteInFile(counterSwap, counterСomparison, time.ElapsedTicks);</w:t>
      </w:r>
    </w:p>
    <w:p w14:paraId="2C6645A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fakeArray, ref counterSwap, ref counterСomparison);</w:t>
      </w:r>
    </w:p>
    <w:p w14:paraId="6A8A7CE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5DE7232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time.Restart();</w:t>
      </w:r>
    </w:p>
    <w:p w14:paraId="073B881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time.Start();</w:t>
      </w:r>
    </w:p>
    <w:p w14:paraId="11E007A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Sortings.SelectionSort(fakeArray, ref counterSwap, ref counterСomparison);</w:t>
      </w:r>
    </w:p>
    <w:p w14:paraId="5A91BDA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time.Stop();</w:t>
      </w:r>
    </w:p>
    <w:p w14:paraId="242657F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084D9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WriteInFile(counterSwap, counterСomparison, time.ElapsedTicks);</w:t>
      </w:r>
    </w:p>
    <w:p w14:paraId="4F960EB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fakeArray, ref counterSwap, ref counterСomparison);</w:t>
      </w:r>
    </w:p>
    <w:p w14:paraId="4ABF99C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7A9D6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time.Restart();</w:t>
      </w:r>
    </w:p>
    <w:p w14:paraId="01F5C19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time.Start();</w:t>
      </w:r>
    </w:p>
    <w:p w14:paraId="4C10FF7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Sortings.GnomeSort(fakeArray, ref counterSwap, ref counterСomparison);</w:t>
      </w:r>
    </w:p>
    <w:p w14:paraId="4325863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time.Stop();</w:t>
      </w:r>
    </w:p>
    <w:p w14:paraId="119B0B3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09A33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WriteInFile(counterSwap, counterСomparison, time.ElapsedTicks);</w:t>
      </w:r>
    </w:p>
    <w:p w14:paraId="00C6EF8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fakeArray, ref counterSwap, ref counterСomparison);</w:t>
      </w:r>
    </w:p>
    <w:p w14:paraId="6ADF447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5254D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time.Restart();</w:t>
      </w:r>
    </w:p>
    <w:p w14:paraId="7B8D5F6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time.Start();</w:t>
      </w:r>
    </w:p>
    <w:p w14:paraId="799194B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Sortings.QuickSort(fakeArray, 0, fakeArray.Length - 1, ref counterSwap, ref counterСomparison);</w:t>
      </w:r>
    </w:p>
    <w:p w14:paraId="6103D1A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time.Stop();</w:t>
      </w:r>
    </w:p>
    <w:p w14:paraId="6A8DE58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AB564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WriteInFile(counterSwap, counterСomparison, time.ElapsedTicks);</w:t>
      </w:r>
    </w:p>
    <w:p w14:paraId="281A447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Refresh(originalArray, fakeArray, ref counterSwap, ref counterСomparison);</w:t>
      </w:r>
    </w:p>
    <w:p w14:paraId="12C0DB6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ACC56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Table.Print();</w:t>
      </w:r>
    </w:p>
    <w:p w14:paraId="7E1E880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7454DBB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Console.ReadLine();</w:t>
      </w:r>
    </w:p>
    <w:p w14:paraId="767EDD3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BF9750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case ConsoleKey.D7:</w:t>
      </w:r>
    </w:p>
    <w:p w14:paraId="2C0C471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Console.Clear();</w:t>
      </w:r>
    </w:p>
    <w:p w14:paraId="6E112A2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exit = false;</w:t>
      </w:r>
    </w:p>
    <w:p w14:paraId="238C103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4F56B7D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default:</w:t>
      </w:r>
    </w:p>
    <w:p w14:paraId="4CD887B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9DBE0B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4950E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B2A2F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23866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}       </w:t>
      </w:r>
    </w:p>
    <w:p w14:paraId="5DA12ABD" w14:textId="7FB11ABC" w:rsidR="002B6047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5B9116" w14:textId="7BD9DD51" w:rsid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3195E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namespace DifferentSortings</w:t>
      </w:r>
    </w:p>
    <w:p w14:paraId="6E50C50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A3EFB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public abstract class Sortings</w:t>
      </w:r>
    </w:p>
    <w:p w14:paraId="4B302CA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2DCF1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InsertionSort(int[] array)</w:t>
      </w:r>
    </w:p>
    <w:p w14:paraId="026EB00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B649E8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for (int i = 1; i &lt; array.Length; i++)</w:t>
      </w:r>
    </w:p>
    <w:p w14:paraId="0E2205D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4722C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int barrier = array[i];</w:t>
      </w:r>
    </w:p>
    <w:p w14:paraId="260E416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int j = i - 1;</w:t>
      </w:r>
    </w:p>
    <w:p w14:paraId="0BEFD1B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while (j &gt;= 0 &amp;&amp; array[j] &gt; barrier)</w:t>
      </w:r>
    </w:p>
    <w:p w14:paraId="0A4DA71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00FBAA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array[j + 1] = array[j];</w:t>
      </w:r>
    </w:p>
    <w:p w14:paraId="5678735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j--;</w:t>
      </w:r>
    </w:p>
    <w:p w14:paraId="65ED557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CF4FBB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array[j + 1] = barrier;</w:t>
      </w:r>
    </w:p>
    <w:p w14:paraId="3D6A7A5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E559E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B64F5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A0E18A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InsertionSort(int[] array, ref int counterSwap, ref int counterСomparison)</w:t>
      </w:r>
    </w:p>
    <w:p w14:paraId="69D41E3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99857F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for (int i = 1; i &lt; array.Length; i++)</w:t>
      </w:r>
    </w:p>
    <w:p w14:paraId="3473376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3207B3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int barrier = array[i];</w:t>
      </w:r>
    </w:p>
    <w:p w14:paraId="502424A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int j = i - 1;</w:t>
      </w:r>
    </w:p>
    <w:p w14:paraId="159E160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C090D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counterСomparison++;</w:t>
      </w:r>
    </w:p>
    <w:p w14:paraId="32826B9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while (j &gt;= 0 &amp;&amp; array[j] &gt; barrier)</w:t>
      </w:r>
    </w:p>
    <w:p w14:paraId="5065682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D58744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counterСomparison++;</w:t>
      </w:r>
    </w:p>
    <w:p w14:paraId="2571D42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array[j + 1] = array[j];</w:t>
      </w:r>
    </w:p>
    <w:p w14:paraId="1AE3FE5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counterSwap++;</w:t>
      </w:r>
    </w:p>
    <w:p w14:paraId="37A1D96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j--;</w:t>
      </w:r>
    </w:p>
    <w:p w14:paraId="571D1C6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2D878A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1599B6E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array[j + 1] = barrier;</w:t>
      </w:r>
    </w:p>
    <w:p w14:paraId="450B592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counterSwap++;</w:t>
      </w:r>
    </w:p>
    <w:p w14:paraId="5F68B3D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C91F0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B8C93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00BB26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BubbleSort(int[] array)</w:t>
      </w:r>
    </w:p>
    <w:p w14:paraId="2BC8AD9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CB8DB0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bool t = true;</w:t>
      </w:r>
    </w:p>
    <w:p w14:paraId="6AB6FBC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j = array.Length - 1;</w:t>
      </w:r>
    </w:p>
    <w:p w14:paraId="08E5B42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while (t)</w:t>
      </w:r>
    </w:p>
    <w:p w14:paraId="6F3DBC4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E6C9D6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t = false;</w:t>
      </w:r>
    </w:p>
    <w:p w14:paraId="17E029E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for(int i = 0; i &lt; j; i++)</w:t>
      </w:r>
    </w:p>
    <w:p w14:paraId="0DB44B7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(array[i] &gt; array[i + 1])</w:t>
      </w:r>
    </w:p>
    <w:p w14:paraId="58BF4E0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E210E7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 = true;</w:t>
      </w:r>
    </w:p>
    <w:p w14:paraId="15343C8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(array[i], array[i + 1]) = (array[i + 1], array[i]);</w:t>
      </w:r>
    </w:p>
    <w:p w14:paraId="1003C0D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B09ED3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j--;</w:t>
      </w:r>
    </w:p>
    <w:p w14:paraId="46DE538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369E3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612ED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750215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BubbleSort(int[] array, ref int counterSwap, ref int counterСomparison)</w:t>
      </w:r>
    </w:p>
    <w:p w14:paraId="181CCC7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3DCEFB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bool t = true;</w:t>
      </w:r>
    </w:p>
    <w:p w14:paraId="6DE4E3F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j = array.Length - 1;</w:t>
      </w:r>
    </w:p>
    <w:p w14:paraId="010A8C8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CBE764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while (t)</w:t>
      </w:r>
    </w:p>
    <w:p w14:paraId="01CB799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603D93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t = false;</w:t>
      </w:r>
    </w:p>
    <w:p w14:paraId="0CB0651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j; i++)</w:t>
      </w:r>
    </w:p>
    <w:p w14:paraId="6622F75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14:paraId="667802E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counterСomparison++;</w:t>
      </w:r>
    </w:p>
    <w:p w14:paraId="2514FFA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(array[i] &gt; array[i + 1])</w:t>
      </w:r>
    </w:p>
    <w:p w14:paraId="31A0CDC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10283B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t = true;</w:t>
      </w:r>
    </w:p>
    <w:p w14:paraId="5884B19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(array[i], array[i + 1]) = (array[i + 1], array[i]);</w:t>
      </w:r>
    </w:p>
    <w:p w14:paraId="759DD61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counterSwap++;</w:t>
      </w:r>
    </w:p>
    <w:p w14:paraId="432ABBF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979F8E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74F822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40D4C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j--;</w:t>
      </w:r>
    </w:p>
    <w:p w14:paraId="522FC27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451A5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10572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0ECE51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SelectionSort(int[] array)</w:t>
      </w:r>
    </w:p>
    <w:p w14:paraId="3B1E50D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112B7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for (int i = array.Length - 1; i &gt;= 0; i --)</w:t>
      </w:r>
    </w:p>
    <w:p w14:paraId="4EBE484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4E6CA6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int max = array[0];</w:t>
      </w:r>
    </w:p>
    <w:p w14:paraId="54EF43E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int k = 0;</w:t>
      </w:r>
    </w:p>
    <w:p w14:paraId="7A0DE6F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i; j++)</w:t>
      </w:r>
    </w:p>
    <w:p w14:paraId="0263567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7F91C6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(max &lt; array[j])</w:t>
      </w:r>
    </w:p>
    <w:p w14:paraId="6AC44B7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7907BE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max = array[j];</w:t>
      </w:r>
    </w:p>
    <w:p w14:paraId="4CEE656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k = j;</w:t>
      </w:r>
    </w:p>
    <w:p w14:paraId="70B4C60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21E01C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43776F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DC316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if (max &gt; array[i])</w:t>
      </w:r>
    </w:p>
    <w:p w14:paraId="7061364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(array[i], array[k]) = (array[k], array[i]);</w:t>
      </w:r>
    </w:p>
    <w:p w14:paraId="5C6C428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40C48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C1461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A9C2C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SelectionSort(int[] array, ref int counterSwap, ref int counterComparison)</w:t>
      </w:r>
    </w:p>
    <w:p w14:paraId="7FA24CD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6BD52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for (int i = array.Length - 1; i &gt;= 0; i --)</w:t>
      </w:r>
    </w:p>
    <w:p w14:paraId="13DD711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314962F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int max = array[0];</w:t>
      </w:r>
    </w:p>
    <w:p w14:paraId="67667A1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int k = 0;</w:t>
      </w:r>
    </w:p>
    <w:p w14:paraId="6167A95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i; j++)</w:t>
      </w:r>
    </w:p>
    <w:p w14:paraId="60D748C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E10485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counterComparison++;</w:t>
      </w:r>
    </w:p>
    <w:p w14:paraId="11B4457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(max &lt; array[j])</w:t>
      </w:r>
    </w:p>
    <w:p w14:paraId="4BD8C1F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596DAC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max = array[j];</w:t>
      </w:r>
    </w:p>
    <w:p w14:paraId="175301C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k = j;</w:t>
      </w:r>
    </w:p>
    <w:p w14:paraId="6677AC5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81C8F2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ABBDE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A21E3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counterComparison++;</w:t>
      </w:r>
    </w:p>
    <w:p w14:paraId="6B6EEEA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if (max &gt; array[i])</w:t>
      </w:r>
    </w:p>
    <w:p w14:paraId="19C5D34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5484D5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counterSwap++;</w:t>
      </w:r>
    </w:p>
    <w:p w14:paraId="51CC2C6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(array[i], array[k]) = (array[k], array[i]);</w:t>
      </w:r>
    </w:p>
    <w:p w14:paraId="20CFE91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32E25B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69E22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16CC7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6AF9FD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GnomeSort(int[] array)</w:t>
      </w:r>
    </w:p>
    <w:p w14:paraId="2A94D3E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93017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i = 1;</w:t>
      </w:r>
    </w:p>
    <w:p w14:paraId="64AD02C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j = 1;</w:t>
      </w:r>
    </w:p>
    <w:p w14:paraId="5C51965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while (i &lt; array.Length)</w:t>
      </w:r>
    </w:p>
    <w:p w14:paraId="41016AF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E7133A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if (array[i - 1] &lt; array[i])</w:t>
      </w:r>
    </w:p>
    <w:p w14:paraId="07D7C18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B26FC9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 = j;</w:t>
      </w:r>
    </w:p>
    <w:p w14:paraId="21B492A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j++;</w:t>
      </w:r>
    </w:p>
    <w:p w14:paraId="276A14D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BAD3FB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3072F6C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571DDD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(array[i], array[i - 1]) = (array[i - 1], array[i]);</w:t>
      </w:r>
    </w:p>
    <w:p w14:paraId="3C58B87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i--;</w:t>
      </w:r>
    </w:p>
    <w:p w14:paraId="32A9263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</w:p>
    <w:p w14:paraId="1E2AD66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(i == 0)</w:t>
      </w:r>
    </w:p>
    <w:p w14:paraId="6C710F6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867D8C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i = j;</w:t>
      </w:r>
    </w:p>
    <w:p w14:paraId="52F40A5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j++;</w:t>
      </w:r>
    </w:p>
    <w:p w14:paraId="773E2A8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6F1BB2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2A6BA9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50F56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E2E28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01A4AB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GnomeSort(Game[] array)</w:t>
      </w:r>
    </w:p>
    <w:p w14:paraId="2BB0FBE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FBC102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i = 1;</w:t>
      </w:r>
    </w:p>
    <w:p w14:paraId="2CC4761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j = 1;</w:t>
      </w:r>
    </w:p>
    <w:p w14:paraId="07F34CF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while (i &lt; array.Length)</w:t>
      </w:r>
    </w:p>
    <w:p w14:paraId="1BDC55D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ED5856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if (array[i - 1].Rating &lt; array[i].Rating)</w:t>
      </w:r>
    </w:p>
    <w:p w14:paraId="106B7CA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69A3AB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 = j;</w:t>
      </w:r>
    </w:p>
    <w:p w14:paraId="65CC01E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j++;</w:t>
      </w:r>
    </w:p>
    <w:p w14:paraId="5E710EC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2517DD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7B55000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6F03BA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(array[i], array[i - 1]) = (array[i - 1], array[i]);</w:t>
      </w:r>
    </w:p>
    <w:p w14:paraId="492E625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i--;</w:t>
      </w:r>
    </w:p>
    <w:p w14:paraId="137FA58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(i == 0)</w:t>
      </w:r>
    </w:p>
    <w:p w14:paraId="22FE2AE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BC080E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i = j;</w:t>
      </w:r>
    </w:p>
    <w:p w14:paraId="731D5B4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j++;</w:t>
      </w:r>
    </w:p>
    <w:p w14:paraId="4844AD2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DB4A2A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5D03AC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6ADB6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6FB75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GnomeSort(int[] array, ref int counterSwap, ref int counterComparison)</w:t>
      </w:r>
    </w:p>
    <w:p w14:paraId="3EDA466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CC883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i = 1;</w:t>
      </w:r>
    </w:p>
    <w:p w14:paraId="7F91B7F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j = 1;</w:t>
      </w:r>
    </w:p>
    <w:p w14:paraId="144C25E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while (i &lt; array.Length)</w:t>
      </w:r>
    </w:p>
    <w:p w14:paraId="4855C86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F71DC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counterComparison++;</w:t>
      </w:r>
    </w:p>
    <w:p w14:paraId="2C3EDBE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if (array[i - 1] &lt; array[i])</w:t>
      </w:r>
    </w:p>
    <w:p w14:paraId="0287CB2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E891F3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 = j;</w:t>
      </w:r>
    </w:p>
    <w:p w14:paraId="5D7E38A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j++;</w:t>
      </w:r>
    </w:p>
    <w:p w14:paraId="4E4F27D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DB85B8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349BACD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341D44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counterSwap++;</w:t>
      </w:r>
    </w:p>
    <w:p w14:paraId="1F794F0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(array[i], array[i - 1]) = (array[i - 1], array[i]);</w:t>
      </w:r>
    </w:p>
    <w:p w14:paraId="0BDAACD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i--;</w:t>
      </w:r>
    </w:p>
    <w:p w14:paraId="5F24BAD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(i == 0)</w:t>
      </w:r>
    </w:p>
    <w:p w14:paraId="1F21DAE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70D773E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i = j;</w:t>
      </w:r>
    </w:p>
    <w:p w14:paraId="1485862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j++;</w:t>
      </w:r>
    </w:p>
    <w:p w14:paraId="6177A8E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696BA7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7C7BA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A0FC1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F3648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638F8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QuickSort(int[] array, int ilo, int ihi)</w:t>
      </w:r>
    </w:p>
    <w:p w14:paraId="6D858EF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7C9CB8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lo = ilo;</w:t>
      </w:r>
    </w:p>
    <w:p w14:paraId="5390FBC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hi = ihi;</w:t>
      </w:r>
    </w:p>
    <w:p w14:paraId="7C184BB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int mid = array[(ilo + ihi) / 2];</w:t>
      </w:r>
    </w:p>
    <w:p w14:paraId="4B1ED6A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1D664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do</w:t>
      </w:r>
    </w:p>
    <w:p w14:paraId="77EAD3E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6CFC0F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while (array[lo] &lt; mid) lo++;</w:t>
      </w:r>
    </w:p>
    <w:p w14:paraId="6B29EC2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while (array[hi] &gt; mid) hi--;</w:t>
      </w:r>
    </w:p>
    <w:p w14:paraId="4254EDF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39919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if (lo &gt; hi)</w:t>
      </w:r>
    </w:p>
    <w:p w14:paraId="6E923F0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B895AE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F70CB3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302C7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(array[lo] &gt; array[hi])</w:t>
      </w:r>
    </w:p>
    <w:p w14:paraId="24256E0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(array[lo], array[hi]) = (array[hi], array[lo]);</w:t>
      </w:r>
    </w:p>
    <w:p w14:paraId="4AFBA66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2B109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lo++;</w:t>
      </w:r>
    </w:p>
    <w:p w14:paraId="1629190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hi--;</w:t>
      </w:r>
    </w:p>
    <w:p w14:paraId="41B2BC2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E9C38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} while (lo &lt;= hi);</w:t>
      </w:r>
    </w:p>
    <w:p w14:paraId="22FE8F7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D3CE3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if (lo &lt; ihi)</w:t>
      </w:r>
    </w:p>
    <w:p w14:paraId="4A9BA3A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QuickSort(array, lo, ihi);</w:t>
      </w:r>
    </w:p>
    <w:p w14:paraId="4FE1592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if (ilo &lt; hi)</w:t>
      </w:r>
    </w:p>
    <w:p w14:paraId="1326007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QuickSort(array, ilo, hi);</w:t>
      </w:r>
    </w:p>
    <w:p w14:paraId="33ED94A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6C8AF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internal static void QuickSort(int[] array, int ilo, int ihi, ref int counterSwap, ref int counterComparison)</w:t>
      </w:r>
    </w:p>
    <w:p w14:paraId="2B1BAD0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FC8A43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int lo = ilo;</w:t>
      </w:r>
    </w:p>
    <w:p w14:paraId="2F512CF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int hi = ihi;</w:t>
      </w:r>
    </w:p>
    <w:p w14:paraId="58380A0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int mid = array[(ilo + ihi) / 2];</w:t>
      </w:r>
    </w:p>
    <w:p w14:paraId="78E49A4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FEC44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</w:p>
    <w:p w14:paraId="6CBC734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49FD13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while (array[lo] &lt; mid) lo++;</w:t>
      </w:r>
    </w:p>
    <w:p w14:paraId="522959F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while (array[hi] &gt; mid) hi--;</w:t>
      </w:r>
    </w:p>
    <w:p w14:paraId="176DE4D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6DF0490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if (lo &gt; hi)</w:t>
      </w:r>
    </w:p>
    <w:p w14:paraId="362F156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7549AD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13C4C0B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E22C09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4347F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counterComparison++;</w:t>
      </w:r>
    </w:p>
    <w:p w14:paraId="2E2C597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if (array[lo] &gt; array[hi])</w:t>
      </w:r>
    </w:p>
    <w:p w14:paraId="7670434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BD1E4F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counterSwap++;</w:t>
      </w:r>
    </w:p>
    <w:p w14:paraId="4E49C06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    (array[lo], array[hi]) = (array[hi], array[lo]);</w:t>
      </w:r>
    </w:p>
    <w:p w14:paraId="7E67261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62DA8D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B3CBA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lo++;</w:t>
      </w:r>
    </w:p>
    <w:p w14:paraId="7C9977D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hi--;</w:t>
      </w:r>
    </w:p>
    <w:p w14:paraId="2696BA8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7F7EEE5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} while (lo &lt;= hi);</w:t>
      </w:r>
    </w:p>
    <w:p w14:paraId="438B426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7F0A0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(lo &lt; ihi)</w:t>
      </w:r>
    </w:p>
    <w:p w14:paraId="34AFEF7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QuickSort(array, lo, ihi, ref counterSwap, ref counterComparison);</w:t>
      </w:r>
    </w:p>
    <w:p w14:paraId="5C82113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if (ilo &lt; hi)</w:t>
      </w:r>
    </w:p>
    <w:p w14:paraId="04DBC0F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        QuickSort(array, ilo, hi, ref counterSwap, ref counterComparison);</w:t>
      </w:r>
    </w:p>
    <w:p w14:paraId="7D8707A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03E049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0C74F1" w14:textId="6A5FBE4F" w:rsid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14C72B" w14:textId="1629C119" w:rsid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6D41C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1480E9D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14:paraId="3097138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D4EDA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namespace DifferentSortings</w:t>
      </w:r>
    </w:p>
    <w:p w14:paraId="39ADB75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5F941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public abstract class Table</w:t>
      </w:r>
    </w:p>
    <w:p w14:paraId="65C1307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6E081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public static void Print()</w:t>
      </w:r>
    </w:p>
    <w:p w14:paraId="7B39750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64AA3F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StreamReader sr = new StreamReader(@"..\..\Data\characteristics.txt");</w:t>
      </w:r>
    </w:p>
    <w:p w14:paraId="58813DA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262FD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string[] data = (sr.ReadLine() + sr.ReadLine() + sr.ReadLine() + sr.ReadLine() + sr.ReadLine()).Split(' ');</w:t>
      </w:r>
    </w:p>
    <w:p w14:paraId="6106299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47661A5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sr.Close();</w:t>
      </w:r>
    </w:p>
    <w:p w14:paraId="0C8CBDF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E60DAC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Title();</w:t>
      </w:r>
    </w:p>
    <w:p w14:paraId="34B64F5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Line("Сортировка простыми вставками", Convert.ToString(DifferentSortings.Program.qunt), data[0], data[1], data[2]);</w:t>
      </w:r>
    </w:p>
    <w:p w14:paraId="510EEC9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Line("Сортировка простым обменом", Convert.ToString(DifferentSortings.Program.qunt), data[3], data[4], data[5]);</w:t>
      </w:r>
    </w:p>
    <w:p w14:paraId="4498105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Line("Сортировка простым выбором", Convert.ToString(DifferentSortings.Program.qunt), data[6], data[7], data[8]);</w:t>
      </w:r>
    </w:p>
    <w:p w14:paraId="18B884A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Line("Гномья", Convert.ToString(DifferentSortings.Program.qunt), data[9], data[10], data[11]);</w:t>
      </w:r>
    </w:p>
    <w:p w14:paraId="79C5850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Line("Быстрая сортировка", Convert.ToString(DifferentSortings.Program.qunt), data[12], data[13], data[14]);</w:t>
      </w:r>
    </w:p>
    <w:p w14:paraId="298C7A1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</w:p>
    <w:p w14:paraId="0D35830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F06AE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private static void Title()</w:t>
      </w:r>
    </w:p>
    <w:p w14:paraId="1A40EA3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662DD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Console.Write(</w:t>
      </w:r>
    </w:p>
    <w:p w14:paraId="35F8DC6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$"{new string('-', 114)}\n" +</w:t>
      </w:r>
    </w:p>
    <w:p w14:paraId="272D4D9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20C6B">
        <w:rPr>
          <w:rFonts w:ascii="Courier New" w:hAnsi="Courier New" w:cs="Courier New"/>
          <w:sz w:val="20"/>
          <w:szCs w:val="20"/>
        </w:rPr>
        <w:t>$"|{</w:t>
      </w:r>
      <w:r w:rsidRPr="00E20C6B">
        <w:rPr>
          <w:rFonts w:ascii="Courier New" w:hAnsi="Courier New" w:cs="Courier New"/>
          <w:sz w:val="20"/>
          <w:szCs w:val="20"/>
          <w:lang w:val="en-US"/>
        </w:rPr>
        <w:t>new</w:t>
      </w:r>
      <w:r w:rsidRPr="00E20C6B">
        <w:rPr>
          <w:rFonts w:ascii="Courier New" w:hAnsi="Courier New" w:cs="Courier New"/>
          <w:sz w:val="20"/>
          <w:szCs w:val="20"/>
        </w:rPr>
        <w:t xml:space="preserve"> </w:t>
      </w:r>
      <w:r w:rsidRPr="00E20C6B">
        <w:rPr>
          <w:rFonts w:ascii="Courier New" w:hAnsi="Courier New" w:cs="Courier New"/>
          <w:sz w:val="20"/>
          <w:szCs w:val="20"/>
          <w:lang w:val="en-US"/>
        </w:rPr>
        <w:t>string</w:t>
      </w:r>
      <w:r w:rsidRPr="00E20C6B">
        <w:rPr>
          <w:rFonts w:ascii="Courier New" w:hAnsi="Courier New" w:cs="Courier New"/>
          <w:sz w:val="20"/>
          <w:szCs w:val="20"/>
        </w:rPr>
        <w:t>(' ', 7)}Вид сортировки{</w:t>
      </w:r>
      <w:r w:rsidRPr="00E20C6B">
        <w:rPr>
          <w:rFonts w:ascii="Courier New" w:hAnsi="Courier New" w:cs="Courier New"/>
          <w:sz w:val="20"/>
          <w:szCs w:val="20"/>
          <w:lang w:val="en-US"/>
        </w:rPr>
        <w:t>new</w:t>
      </w:r>
      <w:r w:rsidRPr="00E20C6B">
        <w:rPr>
          <w:rFonts w:ascii="Courier New" w:hAnsi="Courier New" w:cs="Courier New"/>
          <w:sz w:val="20"/>
          <w:szCs w:val="20"/>
        </w:rPr>
        <w:t xml:space="preserve"> </w:t>
      </w:r>
      <w:r w:rsidRPr="00E20C6B">
        <w:rPr>
          <w:rFonts w:ascii="Courier New" w:hAnsi="Courier New" w:cs="Courier New"/>
          <w:sz w:val="20"/>
          <w:szCs w:val="20"/>
          <w:lang w:val="en-US"/>
        </w:rPr>
        <w:t>string</w:t>
      </w:r>
      <w:r w:rsidRPr="00E20C6B">
        <w:rPr>
          <w:rFonts w:ascii="Courier New" w:hAnsi="Courier New" w:cs="Courier New"/>
          <w:sz w:val="20"/>
          <w:szCs w:val="20"/>
        </w:rPr>
        <w:t>(' ', 8)}|Количество элементов|Количество сравнений|Количество перестановок|Время выполнения|\</w:t>
      </w:r>
      <w:r w:rsidRPr="00E20C6B">
        <w:rPr>
          <w:rFonts w:ascii="Courier New" w:hAnsi="Courier New" w:cs="Courier New"/>
          <w:sz w:val="20"/>
          <w:szCs w:val="20"/>
          <w:lang w:val="en-US"/>
        </w:rPr>
        <w:t>n</w:t>
      </w:r>
      <w:r w:rsidRPr="00E20C6B">
        <w:rPr>
          <w:rFonts w:ascii="Courier New" w:hAnsi="Courier New" w:cs="Courier New"/>
          <w:sz w:val="20"/>
          <w:szCs w:val="20"/>
        </w:rPr>
        <w:t>" +</w:t>
      </w:r>
    </w:p>
    <w:p w14:paraId="100572D8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</w:rPr>
        <w:t xml:space="preserve">                </w:t>
      </w:r>
      <w:r w:rsidRPr="00E20C6B">
        <w:rPr>
          <w:rFonts w:ascii="Courier New" w:hAnsi="Courier New" w:cs="Courier New"/>
          <w:sz w:val="20"/>
          <w:szCs w:val="20"/>
          <w:lang w:val="en-US"/>
        </w:rPr>
        <w:t>$"{new string('-', 114)}\n");</w:t>
      </w:r>
    </w:p>
    <w:p w14:paraId="3C1380A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3BDC7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private static void Line(string name, string quantity, string comparison, string swap, string time)</w:t>
      </w:r>
    </w:p>
    <w:p w14:paraId="3A8496F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A1741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Console.Write(</w:t>
      </w:r>
    </w:p>
    <w:p w14:paraId="4BEFDD84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$"|{name}{new string(' ', 29 - name.Length)}" +</w:t>
      </w:r>
    </w:p>
    <w:p w14:paraId="4C11E32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65440C9B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$"|{quantity}{new string(' ', 20 - quantity.Length)}" +</w:t>
      </w:r>
    </w:p>
    <w:p w14:paraId="7EA4946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ADE74E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$"|{comparison}{new string(' ', 20 - comparison.Length)}" +</w:t>
      </w:r>
    </w:p>
    <w:p w14:paraId="1336DBF2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AA07E3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$"|{swap}{new string(' ', 23 - swap.Length)}" +</w:t>
      </w:r>
    </w:p>
    <w:p w14:paraId="3A172A1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5B6CF4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$"|{time}{new string(' ', 16 - time.Length)}|\n" +</w:t>
      </w:r>
    </w:p>
    <w:p w14:paraId="713BD57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1F788F1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$"{new string('-', 114)}\n"</w:t>
      </w:r>
    </w:p>
    <w:p w14:paraId="6F1752EE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    );</w:t>
      </w:r>
    </w:p>
    <w:p w14:paraId="6CD556E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7442E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E194F4" w14:textId="18D2A614" w:rsid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3A004A" w14:textId="202A0B79" w:rsid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37A21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namespace DifferentSortings</w:t>
      </w:r>
    </w:p>
    <w:p w14:paraId="6F52526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30118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public struct Game</w:t>
      </w:r>
    </w:p>
    <w:p w14:paraId="031D7FA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B5E236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public string Name { get; set; }</w:t>
      </w:r>
    </w:p>
    <w:p w14:paraId="65B3F73A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public string GameType { get; set; }</w:t>
      </w:r>
    </w:p>
    <w:p w14:paraId="44205319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public int Rating { get; set; }</w:t>
      </w:r>
    </w:p>
    <w:p w14:paraId="2720B68F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084293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Game(string name, string gameType, int rating)</w:t>
      </w:r>
    </w:p>
    <w:p w14:paraId="30EEC4D7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30231DD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Name = name;</w:t>
      </w:r>
    </w:p>
    <w:p w14:paraId="163FC94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GameType = gameType;</w:t>
      </w:r>
    </w:p>
    <w:p w14:paraId="28184730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    Rating = rating;</w:t>
      </w:r>
    </w:p>
    <w:p w14:paraId="466FB2FC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325061" w14:textId="77777777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06ECB7" w14:textId="1342631F" w:rsidR="00E20C6B" w:rsidRPr="00E20C6B" w:rsidRDefault="00E20C6B" w:rsidP="00E20C6B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0C6B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20C6B" w:rsidRPr="00E20C6B" w:rsidSect="003B73CD">
      <w:footerReference w:type="default" r:id="rId2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CF4A" w14:textId="77777777" w:rsidR="006A3DA4" w:rsidRDefault="006A3DA4" w:rsidP="00CC2436">
      <w:pPr>
        <w:spacing w:after="0" w:line="240" w:lineRule="auto"/>
      </w:pPr>
      <w:r>
        <w:separator/>
      </w:r>
    </w:p>
  </w:endnote>
  <w:endnote w:type="continuationSeparator" w:id="0">
    <w:p w14:paraId="1DD9CCF3" w14:textId="77777777" w:rsidR="006A3DA4" w:rsidRDefault="006A3DA4" w:rsidP="00CC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763034"/>
      <w:docPartObj>
        <w:docPartGallery w:val="Page Numbers (Bottom of Page)"/>
        <w:docPartUnique/>
      </w:docPartObj>
    </w:sdtPr>
    <w:sdtContent>
      <w:p w14:paraId="132A9836" w14:textId="77777777" w:rsidR="00E02521" w:rsidRDefault="00E0252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DF933" w14:textId="77777777" w:rsidR="00CC2436" w:rsidRDefault="00CC243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DCE4" w14:textId="77777777" w:rsidR="006A3DA4" w:rsidRDefault="006A3DA4" w:rsidP="00CC2436">
      <w:pPr>
        <w:spacing w:after="0" w:line="240" w:lineRule="auto"/>
      </w:pPr>
      <w:r>
        <w:separator/>
      </w:r>
    </w:p>
  </w:footnote>
  <w:footnote w:type="continuationSeparator" w:id="0">
    <w:p w14:paraId="6F5CE536" w14:textId="77777777" w:rsidR="006A3DA4" w:rsidRDefault="006A3DA4" w:rsidP="00CC2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6613"/>
    <w:multiLevelType w:val="hybridMultilevel"/>
    <w:tmpl w:val="EA962C62"/>
    <w:lvl w:ilvl="0" w:tplc="DF3A6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3370FF"/>
    <w:multiLevelType w:val="hybridMultilevel"/>
    <w:tmpl w:val="A058DAA0"/>
    <w:lvl w:ilvl="0" w:tplc="D982F09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0445CA"/>
    <w:multiLevelType w:val="hybridMultilevel"/>
    <w:tmpl w:val="E9447F66"/>
    <w:lvl w:ilvl="0" w:tplc="E5FA5C28">
      <w:start w:val="1"/>
      <w:numFmt w:val="decimal"/>
      <w:suff w:val="space"/>
      <w:lvlText w:val="%1."/>
      <w:lvlJc w:val="left"/>
      <w:pPr>
        <w:ind w:left="1" w:firstLine="709"/>
      </w:pPr>
    </w:lvl>
    <w:lvl w:ilvl="1" w:tplc="FFFFFFFF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321620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1462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17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BA"/>
    <w:rsid w:val="000500AD"/>
    <w:rsid w:val="0008755C"/>
    <w:rsid w:val="000E04A9"/>
    <w:rsid w:val="000F4837"/>
    <w:rsid w:val="00114C97"/>
    <w:rsid w:val="00141A4F"/>
    <w:rsid w:val="00143E8A"/>
    <w:rsid w:val="00145AA3"/>
    <w:rsid w:val="00164D43"/>
    <w:rsid w:val="00177900"/>
    <w:rsid w:val="001B1726"/>
    <w:rsid w:val="002403DD"/>
    <w:rsid w:val="00254D0D"/>
    <w:rsid w:val="00281B6E"/>
    <w:rsid w:val="0028406A"/>
    <w:rsid w:val="002A4EC6"/>
    <w:rsid w:val="002A5BEA"/>
    <w:rsid w:val="002B335A"/>
    <w:rsid w:val="002B6047"/>
    <w:rsid w:val="002B7AA6"/>
    <w:rsid w:val="002E6B95"/>
    <w:rsid w:val="00353CA8"/>
    <w:rsid w:val="00375AE5"/>
    <w:rsid w:val="003853B1"/>
    <w:rsid w:val="003906E8"/>
    <w:rsid w:val="003B73CD"/>
    <w:rsid w:val="003F2297"/>
    <w:rsid w:val="004048D6"/>
    <w:rsid w:val="00416E7E"/>
    <w:rsid w:val="00442A1B"/>
    <w:rsid w:val="0047703C"/>
    <w:rsid w:val="004B37C4"/>
    <w:rsid w:val="004C424C"/>
    <w:rsid w:val="004D4DF8"/>
    <w:rsid w:val="00506EBF"/>
    <w:rsid w:val="00515B20"/>
    <w:rsid w:val="005B5D50"/>
    <w:rsid w:val="0067138D"/>
    <w:rsid w:val="006833B2"/>
    <w:rsid w:val="00684E30"/>
    <w:rsid w:val="00686719"/>
    <w:rsid w:val="00692E2E"/>
    <w:rsid w:val="006A3DA4"/>
    <w:rsid w:val="006D3AE7"/>
    <w:rsid w:val="006E655B"/>
    <w:rsid w:val="00701C7B"/>
    <w:rsid w:val="00706CCD"/>
    <w:rsid w:val="0073624F"/>
    <w:rsid w:val="00744630"/>
    <w:rsid w:val="00762A21"/>
    <w:rsid w:val="007A1C5D"/>
    <w:rsid w:val="007B4ABA"/>
    <w:rsid w:val="007F3F9F"/>
    <w:rsid w:val="00810FF8"/>
    <w:rsid w:val="00831C88"/>
    <w:rsid w:val="00841445"/>
    <w:rsid w:val="00850DD5"/>
    <w:rsid w:val="00861849"/>
    <w:rsid w:val="0086617D"/>
    <w:rsid w:val="00867D63"/>
    <w:rsid w:val="00872D21"/>
    <w:rsid w:val="00877872"/>
    <w:rsid w:val="00891596"/>
    <w:rsid w:val="008919E7"/>
    <w:rsid w:val="008D529D"/>
    <w:rsid w:val="00912C7E"/>
    <w:rsid w:val="009365EC"/>
    <w:rsid w:val="009602F6"/>
    <w:rsid w:val="009B1565"/>
    <w:rsid w:val="009B57E0"/>
    <w:rsid w:val="009C506D"/>
    <w:rsid w:val="009F6C34"/>
    <w:rsid w:val="00A214DD"/>
    <w:rsid w:val="00A34ED0"/>
    <w:rsid w:val="00A5461B"/>
    <w:rsid w:val="00A85ACE"/>
    <w:rsid w:val="00AA22BF"/>
    <w:rsid w:val="00AC3B77"/>
    <w:rsid w:val="00B30E2C"/>
    <w:rsid w:val="00B82325"/>
    <w:rsid w:val="00B8331B"/>
    <w:rsid w:val="00B93830"/>
    <w:rsid w:val="00BA572E"/>
    <w:rsid w:val="00BB198D"/>
    <w:rsid w:val="00BC18BC"/>
    <w:rsid w:val="00BE479C"/>
    <w:rsid w:val="00C23BF0"/>
    <w:rsid w:val="00C538D0"/>
    <w:rsid w:val="00C566C3"/>
    <w:rsid w:val="00CC2436"/>
    <w:rsid w:val="00CC612D"/>
    <w:rsid w:val="00CD64D4"/>
    <w:rsid w:val="00D11541"/>
    <w:rsid w:val="00D32475"/>
    <w:rsid w:val="00D745B8"/>
    <w:rsid w:val="00D80E62"/>
    <w:rsid w:val="00E02521"/>
    <w:rsid w:val="00E06425"/>
    <w:rsid w:val="00E15C6D"/>
    <w:rsid w:val="00E172CB"/>
    <w:rsid w:val="00E20C6B"/>
    <w:rsid w:val="00E44FD0"/>
    <w:rsid w:val="00E45E40"/>
    <w:rsid w:val="00E720BF"/>
    <w:rsid w:val="00EB0273"/>
    <w:rsid w:val="00EB077A"/>
    <w:rsid w:val="00EB0F4E"/>
    <w:rsid w:val="00EC6527"/>
    <w:rsid w:val="00EE4A47"/>
    <w:rsid w:val="00EF3ED3"/>
    <w:rsid w:val="00F279F2"/>
    <w:rsid w:val="00F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5075"/>
  <w15:chartTrackingRefBased/>
  <w15:docId w15:val="{5FCF2E74-1775-498E-B535-FC0522FF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8331B"/>
  </w:style>
  <w:style w:type="paragraph" w:styleId="1">
    <w:name w:val="heading 1"/>
    <w:basedOn w:val="a"/>
    <w:next w:val="a"/>
    <w:link w:val="10"/>
    <w:uiPriority w:val="9"/>
    <w:rsid w:val="00B83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EB0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3830"/>
    <w:pPr>
      <w:suppressAutoHyphens/>
      <w:autoSpaceDN w:val="0"/>
      <w:spacing w:line="256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customStyle="1" w:styleId="a3">
    <w:name w:val="Заголовок_общий"/>
    <w:next w:val="a4"/>
    <w:qFormat/>
    <w:rsid w:val="00EB0273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a5">
    <w:name w:val="Заголовок_раздел"/>
    <w:next w:val="a4"/>
    <w:autoRedefine/>
    <w:qFormat/>
    <w:rsid w:val="00EB0273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kern w:val="3"/>
      <w:sz w:val="28"/>
      <w:szCs w:val="20"/>
      <w:lang w:eastAsia="zh-CN" w:bidi="hi-IN"/>
    </w:rPr>
  </w:style>
  <w:style w:type="paragraph" w:customStyle="1" w:styleId="a6">
    <w:name w:val="Заголовок_подраздел"/>
    <w:next w:val="a4"/>
    <w:qFormat/>
    <w:rsid w:val="00EB0273"/>
    <w:pPr>
      <w:spacing w:after="0"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kern w:val="3"/>
      <w:sz w:val="28"/>
      <w:szCs w:val="20"/>
      <w:lang w:eastAsia="zh-CN" w:bidi="hi-IN"/>
    </w:rPr>
  </w:style>
  <w:style w:type="paragraph" w:customStyle="1" w:styleId="a4">
    <w:name w:val="Текст_"/>
    <w:qFormat/>
    <w:rsid w:val="007B4A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3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Emphasis"/>
    <w:basedOn w:val="a0"/>
    <w:uiPriority w:val="20"/>
    <w:rsid w:val="00B8331B"/>
    <w:rPr>
      <w:i/>
      <w:iCs/>
    </w:rPr>
  </w:style>
  <w:style w:type="paragraph" w:styleId="a8">
    <w:name w:val="header"/>
    <w:basedOn w:val="a"/>
    <w:link w:val="a9"/>
    <w:uiPriority w:val="99"/>
    <w:unhideWhenUsed/>
    <w:rsid w:val="00CC243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Subtitle"/>
    <w:basedOn w:val="a"/>
    <w:next w:val="a"/>
    <w:link w:val="ab"/>
    <w:uiPriority w:val="11"/>
    <w:rsid w:val="00B833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8331B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rsid w:val="00B83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B8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Верхний колонтитул Знак"/>
    <w:basedOn w:val="a0"/>
    <w:link w:val="a8"/>
    <w:uiPriority w:val="99"/>
    <w:rsid w:val="00CC2436"/>
  </w:style>
  <w:style w:type="paragraph" w:styleId="ae">
    <w:name w:val="footer"/>
    <w:basedOn w:val="a"/>
    <w:link w:val="af"/>
    <w:uiPriority w:val="99"/>
    <w:unhideWhenUsed/>
    <w:rsid w:val="00CC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2436"/>
  </w:style>
  <w:style w:type="table" w:styleId="af0">
    <w:name w:val="Table Grid"/>
    <w:basedOn w:val="a1"/>
    <w:uiPriority w:val="39"/>
    <w:rsid w:val="0086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Текст_стандарт Знак"/>
    <w:basedOn w:val="a0"/>
    <w:link w:val="af2"/>
    <w:locked/>
    <w:rsid w:val="007B4ABA"/>
    <w:rPr>
      <w:rFonts w:ascii="Times New Roman" w:hAnsi="Times New Roman" w:cs="Times New Roman"/>
      <w:sz w:val="28"/>
      <w:szCs w:val="28"/>
    </w:rPr>
  </w:style>
  <w:style w:type="paragraph" w:customStyle="1" w:styleId="af2">
    <w:name w:val="Текст_стандарт"/>
    <w:basedOn w:val="a"/>
    <w:link w:val="af1"/>
    <w:rsid w:val="007B4AB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Таблица Знак"/>
    <w:basedOn w:val="af1"/>
    <w:link w:val="af4"/>
    <w:locked/>
    <w:rsid w:val="007B4ABA"/>
    <w:rPr>
      <w:rFonts w:ascii="Times New Roman" w:hAnsi="Times New Roman" w:cs="Times New Roman"/>
      <w:spacing w:val="20"/>
      <w:sz w:val="28"/>
      <w:szCs w:val="28"/>
    </w:rPr>
  </w:style>
  <w:style w:type="paragraph" w:customStyle="1" w:styleId="af4">
    <w:name w:val="Таблица"/>
    <w:basedOn w:val="af2"/>
    <w:link w:val="af3"/>
    <w:rsid w:val="007B4ABA"/>
    <w:pPr>
      <w:ind w:left="708" w:firstLine="1"/>
    </w:pPr>
    <w:rPr>
      <w:spacing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F3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E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0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0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B02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0273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EB027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B02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6;&#1074;&#1092;&#1091;\&#1080;&#1089;&#1080;&#1090;\1%20lab\&#1096;&#1072;&#1073;&#1083;&#1086;&#1085;%20&#1086;&#1090;&#1095;&#1105;&#1090;%20&#1086;%20&#1083;&#1072;&#1073;&#1086;&#1088;&#1072;&#1090;&#1086;&#1088;&#1085;&#1086;&#1081;%20&#1088;&#1072;&#1073;&#1086;&#1090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5B27-B6A2-494D-AF9B-2625F4F0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 о лабораторной работе.dotm</Template>
  <TotalTime>153</TotalTime>
  <Pages>30</Pages>
  <Words>4294</Words>
  <Characters>24478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Давыденко Максим Дмитриевич</cp:lastModifiedBy>
  <cp:revision>6</cp:revision>
  <dcterms:created xsi:type="dcterms:W3CDTF">2023-01-18T23:32:00Z</dcterms:created>
  <dcterms:modified xsi:type="dcterms:W3CDTF">2023-02-13T01:25:00Z</dcterms:modified>
</cp:coreProperties>
</file>